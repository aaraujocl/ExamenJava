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413A" w14:textId="7CCC3FA8" w:rsidR="006912B3" w:rsidRDefault="00C5012D" w:rsidP="003453B8">
      <w:pPr>
        <w:outlineLvl w:val="0"/>
      </w:pPr>
      <w:r>
        <w:t>NOMBRE:</w:t>
      </w:r>
      <w:r w:rsidR="009749E7">
        <w:t xml:space="preserve"> </w:t>
      </w:r>
      <w:r w:rsidR="00D46A8E">
        <w:t>ALFONSO ARAUJO</w:t>
      </w:r>
    </w:p>
    <w:p w14:paraId="370966CD" w14:textId="1998C5EA" w:rsidR="009749E7" w:rsidRDefault="009749E7" w:rsidP="00D46A8E">
      <w:pPr>
        <w:outlineLvl w:val="0"/>
      </w:pPr>
      <w:r>
        <w:t>FECHA:</w:t>
      </w:r>
      <w:r w:rsidR="00D46A8E">
        <w:t xml:space="preserve"> 02-04-2023</w:t>
      </w:r>
    </w:p>
    <w:p w14:paraId="7EB98F60" w14:textId="77777777" w:rsidR="009749E7" w:rsidRDefault="009749E7" w:rsidP="00594E79"/>
    <w:p w14:paraId="111B77B0" w14:textId="22A7DF2A" w:rsidR="00D923DC" w:rsidRDefault="00D923DC" w:rsidP="00D923DC">
      <w:pPr>
        <w:jc w:val="left"/>
      </w:pPr>
      <w:r>
        <w:t>1) Realizar una pequeña aplicación web en la que se implemente un login. La web constará de un formulario de login (usuario y password) que se validará contra una base de datos, una página de bienvenida en la que se mostrará el nombre del usuario que ha realizado el login correctamente y un proceso de logout que se puede implementar mediante un enlace o un botón en la propia página de bienvenida.</w:t>
      </w:r>
    </w:p>
    <w:p w14:paraId="65CB58E7" w14:textId="1DFD229D" w:rsidR="00D923DC" w:rsidRDefault="00D923DC" w:rsidP="00D923DC">
      <w:pPr>
        <w:jc w:val="left"/>
      </w:pPr>
      <w:r>
        <w:t>Empleando la tecnología o framework para diseño de aplicaciones web y/o servicios REST que mejor se conozca, explicar en qué parte o capas tanto front como back se dividirá la aplicación y explicar el funcionamiento de cada una, de forma general.</w:t>
      </w:r>
    </w:p>
    <w:p w14:paraId="1325A0CD" w14:textId="55A18919" w:rsidR="00205F5C" w:rsidRDefault="006F395A" w:rsidP="00D923DC">
      <w:pPr>
        <w:jc w:val="left"/>
      </w:pPr>
      <w:r>
        <w:t>S</w:t>
      </w:r>
      <w:r w:rsidR="00205F5C">
        <w:t>olución del Problema:</w:t>
      </w:r>
    </w:p>
    <w:p w14:paraId="57D1AC65" w14:textId="22D6EB34" w:rsidR="00526CF0" w:rsidRPr="00526CF0" w:rsidRDefault="00526CF0" w:rsidP="00D923DC">
      <w:pPr>
        <w:jc w:val="left"/>
        <w:rPr>
          <w:b/>
          <w:bCs/>
          <w:sz w:val="28"/>
          <w:szCs w:val="28"/>
        </w:rPr>
      </w:pPr>
      <w:r w:rsidRPr="00526CF0">
        <w:rPr>
          <w:b/>
          <w:bCs/>
          <w:sz w:val="28"/>
          <w:szCs w:val="28"/>
        </w:rPr>
        <w:t>Es Importante recalcar que para la solución de todos los problemas que se requería conectar a una base de datos para este caso se usó Postgresql.</w:t>
      </w:r>
    </w:p>
    <w:p w14:paraId="40B1F98E" w14:textId="0AD7F1EB" w:rsidR="00205F5C" w:rsidRPr="00827CD8" w:rsidRDefault="00205F5C" w:rsidP="00D923DC">
      <w:pPr>
        <w:jc w:val="left"/>
        <w:rPr>
          <w:sz w:val="22"/>
          <w:szCs w:val="22"/>
        </w:rPr>
      </w:pPr>
      <w:r w:rsidRPr="00827CD8">
        <w:rPr>
          <w:sz w:val="22"/>
          <w:szCs w:val="22"/>
        </w:rPr>
        <w:t>1.- Creación de aplicación web</w:t>
      </w:r>
    </w:p>
    <w:p w14:paraId="19687560" w14:textId="2B320200" w:rsidR="00205F5C" w:rsidRDefault="00205F5C" w:rsidP="00205F5C">
      <w:pPr>
        <w:pStyle w:val="Prrafodelista"/>
        <w:numPr>
          <w:ilvl w:val="0"/>
          <w:numId w:val="46"/>
        </w:numPr>
        <w:jc w:val="left"/>
      </w:pPr>
      <w:r>
        <w:t>Se utilizo Angular Framework</w:t>
      </w:r>
      <w:r w:rsidR="00827CD8">
        <w:t xml:space="preserve"> en su versión 14</w:t>
      </w:r>
      <w:r>
        <w:t xml:space="preserve"> de desarrollo para Javascript de código abierto, que sirve para generar aplicaciones web (front-end), en particular aplicaciones de una sola </w:t>
      </w:r>
      <w:r w:rsidR="00457F25">
        <w:t>página</w:t>
      </w:r>
      <w:r>
        <w:t>.</w:t>
      </w:r>
    </w:p>
    <w:p w14:paraId="427CFF7D" w14:textId="229A4E9B" w:rsidR="00205F5C" w:rsidRDefault="00457F25" w:rsidP="00205F5C">
      <w:pPr>
        <w:pStyle w:val="Prrafodelista"/>
        <w:numPr>
          <w:ilvl w:val="0"/>
          <w:numId w:val="46"/>
        </w:numPr>
        <w:jc w:val="left"/>
      </w:pPr>
      <w:r>
        <w:t>Impulsa el uso del patron de diseño de software MVC que reparte el código del programa en componentes.</w:t>
      </w:r>
    </w:p>
    <w:p w14:paraId="14C65C5D" w14:textId="62AD942B" w:rsidR="00457F25" w:rsidRDefault="00457F25" w:rsidP="00205F5C">
      <w:pPr>
        <w:pStyle w:val="Prrafodelista"/>
        <w:numPr>
          <w:ilvl w:val="0"/>
          <w:numId w:val="46"/>
        </w:numPr>
        <w:jc w:val="left"/>
      </w:pPr>
      <w:r>
        <w:t>Divide a la aplicación web en 3 capaz:</w:t>
      </w:r>
    </w:p>
    <w:p w14:paraId="381A21AB" w14:textId="0667E86B" w:rsidR="00457F25" w:rsidRDefault="00457F25" w:rsidP="00457F25">
      <w:pPr>
        <w:pStyle w:val="Prrafodelista"/>
        <w:numPr>
          <w:ilvl w:val="1"/>
          <w:numId w:val="46"/>
        </w:numPr>
        <w:jc w:val="left"/>
      </w:pPr>
      <w:r>
        <w:t>User Interface: Corresponde a los elementos de pantalla o controles codificados en html</w:t>
      </w:r>
    </w:p>
    <w:p w14:paraId="034C62D2" w14:textId="53563495" w:rsidR="00457F25" w:rsidRDefault="00457F25" w:rsidP="00457F25">
      <w:pPr>
        <w:pStyle w:val="Prrafodelista"/>
        <w:numPr>
          <w:ilvl w:val="1"/>
          <w:numId w:val="46"/>
        </w:numPr>
        <w:jc w:val="left"/>
      </w:pPr>
      <w:r>
        <w:t>Component: Es el código que reacciona a los eventos de los elementos de la User Interface</w:t>
      </w:r>
    </w:p>
    <w:p w14:paraId="2FA679C3" w14:textId="44A6C671" w:rsidR="002828B6" w:rsidRDefault="00457F25" w:rsidP="002828B6">
      <w:pPr>
        <w:pStyle w:val="Prrafodelista"/>
        <w:numPr>
          <w:ilvl w:val="1"/>
          <w:numId w:val="46"/>
        </w:numPr>
        <w:jc w:val="left"/>
      </w:pPr>
      <w:r>
        <w:t>Connector: Es el representante del servidor en el cliente, lo que hace es pedir los datos al servidor.</w:t>
      </w:r>
    </w:p>
    <w:p w14:paraId="4D17AD26" w14:textId="088A8376" w:rsidR="002828B6" w:rsidRDefault="002828B6" w:rsidP="002828B6">
      <w:pPr>
        <w:jc w:val="left"/>
      </w:pPr>
      <w:r>
        <w:rPr>
          <w:noProof/>
        </w:rPr>
        <w:lastRenderedPageBreak/>
        <w:drawing>
          <wp:inline distT="0" distB="0" distL="0" distR="0" wp14:anchorId="565CBA1B" wp14:editId="042E8AAB">
            <wp:extent cx="5394960" cy="2964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0854" w14:textId="26258C77" w:rsidR="002828B6" w:rsidRDefault="002828B6" w:rsidP="002828B6">
      <w:pPr>
        <w:jc w:val="left"/>
      </w:pPr>
      <w:r>
        <w:t>Ese Patrón se repite por cada componente o funcionalidad que necesitemos agregar.</w:t>
      </w:r>
    </w:p>
    <w:p w14:paraId="5F853F82" w14:textId="41341235" w:rsidR="002828B6" w:rsidRDefault="002828B6" w:rsidP="00B454F9">
      <w:pPr>
        <w:jc w:val="left"/>
      </w:pPr>
      <w:r>
        <w:t xml:space="preserve">Adicional a esto angular divide el proyecto en módulos (puede ser uno o N) y cada modulo </w:t>
      </w:r>
      <w:r w:rsidR="00827CD8">
        <w:t>este compuesto</w:t>
      </w:r>
      <w:r>
        <w:t xml:space="preserve"> por N cantidad de componentes. Para nuestro caso de estudio la distribución quedo de la</w:t>
      </w:r>
      <w:r w:rsidR="00B454F9">
        <w:t xml:space="preserve"> </w:t>
      </w:r>
      <w:r>
        <w:t>siguiente manera:</w:t>
      </w:r>
    </w:p>
    <w:p w14:paraId="38E8F9F6" w14:textId="233D4076" w:rsidR="00B454F9" w:rsidRDefault="00B454F9" w:rsidP="00B454F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B6F4CB9" wp14:editId="313534A3">
                <wp:simplePos x="0" y="0"/>
                <wp:positionH relativeFrom="column">
                  <wp:posOffset>-7620</wp:posOffset>
                </wp:positionH>
                <wp:positionV relativeFrom="paragraph">
                  <wp:posOffset>58420</wp:posOffset>
                </wp:positionV>
                <wp:extent cx="2941320" cy="929640"/>
                <wp:effectExtent l="0" t="0" r="11430" b="2286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929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9A5DB" w14:textId="0B36B5B0" w:rsidR="00B454F9" w:rsidRPr="00B454F9" w:rsidRDefault="00B454F9" w:rsidP="00B454F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Modulo Principal (app.module)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F4CB9" id="Rectángulo: esquinas redondeadas 3" o:spid="_x0000_s1026" style="position:absolute;margin-left:-.6pt;margin-top:4.6pt;width:231.6pt;height:73.2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" fillcolor="#4f81bd [3204]" strokecolor="#243f60 [1604]" strokeweight="2pt">
                <v:textbox>
                  <w:txbxContent>
                    <w:p w14:paraId="3DC9A5DB" w14:textId="0B36B5B0" w:rsidR="00B454F9" w:rsidRPr="00B454F9" w:rsidRDefault="00B454F9" w:rsidP="00B454F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Modulo Principal (app.module)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ABAD6" w14:textId="14E4A93D" w:rsidR="002828B6" w:rsidRDefault="002828B6" w:rsidP="002828B6">
      <w:pPr>
        <w:jc w:val="left"/>
      </w:pPr>
    </w:p>
    <w:p w14:paraId="0D621323" w14:textId="6C5EC082" w:rsidR="002828B6" w:rsidRDefault="002828B6" w:rsidP="002828B6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ECC06D8" wp14:editId="7E3F6586">
                <wp:simplePos x="0" y="0"/>
                <wp:positionH relativeFrom="column">
                  <wp:posOffset>609600</wp:posOffset>
                </wp:positionH>
                <wp:positionV relativeFrom="paragraph">
                  <wp:posOffset>138430</wp:posOffset>
                </wp:positionV>
                <wp:extent cx="1760220" cy="259080"/>
                <wp:effectExtent l="0" t="0" r="1143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CF230" w14:textId="6C3BDAE8" w:rsidR="002828B6" w:rsidRPr="00B454F9" w:rsidRDefault="00B454F9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Component (</w:t>
                            </w:r>
                            <w:r w:rsidRPr="00B454F9">
                              <w:rPr>
                                <w:lang w:val="es-CO"/>
                              </w:rPr>
                              <w:t>app.component</w:t>
                            </w:r>
                            <w:r>
                              <w:rPr>
                                <w:lang w:val="es-CO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C06D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48pt;margin-top:10.9pt;width:138.6pt;height:20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">
                <v:textbox>
                  <w:txbxContent>
                    <w:p w14:paraId="288CF230" w14:textId="6C3BDAE8" w:rsidR="002828B6" w:rsidRPr="00B454F9" w:rsidRDefault="00B454F9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Component (</w:t>
                      </w:r>
                      <w:r w:rsidRPr="00B454F9">
                        <w:rPr>
                          <w:lang w:val="es-CO"/>
                        </w:rPr>
                        <w:t>app.component</w:t>
                      </w:r>
                      <w:r>
                        <w:rPr>
                          <w:lang w:val="es-CO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2E356" w14:textId="7E534994" w:rsidR="00D923DC" w:rsidRDefault="00D923DC" w:rsidP="00A924F1">
      <w:pPr>
        <w:jc w:val="left"/>
      </w:pPr>
    </w:p>
    <w:p w14:paraId="5C3AB49D" w14:textId="3A610590" w:rsidR="00B454F9" w:rsidRDefault="00B454F9" w:rsidP="00A924F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1F3BC8" wp14:editId="6816B110">
                <wp:simplePos x="0" y="0"/>
                <wp:positionH relativeFrom="column">
                  <wp:posOffset>1455420</wp:posOffset>
                </wp:positionH>
                <wp:positionV relativeFrom="paragraph">
                  <wp:posOffset>187325</wp:posOffset>
                </wp:positionV>
                <wp:extent cx="45719" cy="312420"/>
                <wp:effectExtent l="19050" t="19050" r="31115" b="30480"/>
                <wp:wrapNone/>
                <wp:docPr id="5" name="Flecha: arriba y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242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C3731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echa: arriba y abajo 5" o:spid="_x0000_s1026" type="#_x0000_t70" style="position:absolute;margin-left:114.6pt;margin-top:14.75pt;width:3.6pt;height:24.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" adj=",1580" fillcolor="#4f81bd [3204]" strokecolor="#243f60 [1604]" strokeweight="2pt"/>
            </w:pict>
          </mc:Fallback>
        </mc:AlternateContent>
      </w:r>
    </w:p>
    <w:p w14:paraId="6F24230E" w14:textId="77777777" w:rsidR="00B454F9" w:rsidRDefault="00B454F9" w:rsidP="00A924F1">
      <w:pPr>
        <w:jc w:val="left"/>
      </w:pPr>
    </w:p>
    <w:p w14:paraId="4243C70B" w14:textId="1A888CDE" w:rsidR="002828B6" w:rsidRDefault="00B454F9" w:rsidP="00A924F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9B5008" wp14:editId="1522B358">
                <wp:simplePos x="0" y="0"/>
                <wp:positionH relativeFrom="column">
                  <wp:posOffset>304800</wp:posOffset>
                </wp:positionH>
                <wp:positionV relativeFrom="paragraph">
                  <wp:posOffset>114935</wp:posOffset>
                </wp:positionV>
                <wp:extent cx="2407920" cy="274320"/>
                <wp:effectExtent l="0" t="0" r="11430" b="1143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3C5EA" w14:textId="54087C34" w:rsidR="00B454F9" w:rsidRPr="00B454F9" w:rsidRDefault="00B454F9" w:rsidP="00B454F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Enrutamiento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B5008" id="Rectángulo: esquinas redondeadas 6" o:spid="_x0000_s1028" style="position:absolute;margin-left:24pt;margin-top:9.05pt;width:189.6pt;height:21.6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" fillcolor="#4f81bd [3204]" strokecolor="#243f60 [1604]" strokeweight="2pt">
                <v:textbox>
                  <w:txbxContent>
                    <w:p w14:paraId="7843C5EA" w14:textId="54087C34" w:rsidR="00B454F9" w:rsidRPr="00B454F9" w:rsidRDefault="00B454F9" w:rsidP="00B454F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Enrutamiento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D4425C" w14:textId="2D4700A3" w:rsidR="00B454F9" w:rsidRDefault="00B454F9" w:rsidP="00D923DC">
      <w:pPr>
        <w:jc w:val="left"/>
      </w:pPr>
    </w:p>
    <w:p w14:paraId="728234A8" w14:textId="1B5F4284" w:rsidR="00B454F9" w:rsidRDefault="00B454F9" w:rsidP="00D923D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879101" wp14:editId="277175FB">
                <wp:simplePos x="0" y="0"/>
                <wp:positionH relativeFrom="column">
                  <wp:posOffset>1463040</wp:posOffset>
                </wp:positionH>
                <wp:positionV relativeFrom="paragraph">
                  <wp:posOffset>18415</wp:posOffset>
                </wp:positionV>
                <wp:extent cx="45719" cy="312420"/>
                <wp:effectExtent l="19050" t="19050" r="31115" b="30480"/>
                <wp:wrapNone/>
                <wp:docPr id="7" name="Flecha: arriba y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242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2966" id="Flecha: arriba y abajo 7" o:spid="_x0000_s1026" type="#_x0000_t70" style="position:absolute;margin-left:115.2pt;margin-top:1.45pt;width:3.6pt;height:24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" adj=",1580" fillcolor="#4f81bd [3204]" strokecolor="#243f60 [1604]" strokeweight="2pt"/>
            </w:pict>
          </mc:Fallback>
        </mc:AlternateContent>
      </w:r>
    </w:p>
    <w:p w14:paraId="7538B406" w14:textId="39934454" w:rsidR="00B454F9" w:rsidRDefault="00B454F9" w:rsidP="00D923D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6AB970" wp14:editId="116B515B">
                <wp:simplePos x="0" y="0"/>
                <wp:positionH relativeFrom="column">
                  <wp:posOffset>-7620</wp:posOffset>
                </wp:positionH>
                <wp:positionV relativeFrom="paragraph">
                  <wp:posOffset>219075</wp:posOffset>
                </wp:positionV>
                <wp:extent cx="3048000" cy="647700"/>
                <wp:effectExtent l="0" t="0" r="19050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88596" w14:textId="6D947CAA" w:rsidR="00B454F9" w:rsidRDefault="00B454F9" w:rsidP="00B454F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Modulo (auth.module)</w:t>
                            </w:r>
                          </w:p>
                          <w:p w14:paraId="747F6E21" w14:textId="17F03D2B" w:rsidR="00B454F9" w:rsidRPr="00B454F9" w:rsidRDefault="00B454F9" w:rsidP="00B454F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AB970" id="Rectángulo: esquinas redondeadas 8" o:spid="_x0000_s1029" style="position:absolute;margin-left:-.6pt;margin-top:17.25pt;width:240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" fillcolor="#4f81bd [3204]" strokecolor="#243f60 [1604]" strokeweight="2pt">
                <v:textbox>
                  <w:txbxContent>
                    <w:p w14:paraId="08788596" w14:textId="6D947CAA" w:rsidR="00B454F9" w:rsidRDefault="00B454F9" w:rsidP="00B454F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Modulo (auth.module)</w:t>
                      </w:r>
                    </w:p>
                    <w:p w14:paraId="747F6E21" w14:textId="17F03D2B" w:rsidR="00B454F9" w:rsidRPr="00B454F9" w:rsidRDefault="00B454F9" w:rsidP="00B454F9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D2CBDC2" w14:textId="4FF9B4A0" w:rsidR="00B454F9" w:rsidRDefault="00B454F9" w:rsidP="00D923DC">
      <w:pPr>
        <w:jc w:val="left"/>
      </w:pPr>
    </w:p>
    <w:p w14:paraId="626818C4" w14:textId="7315134C" w:rsidR="00B454F9" w:rsidRDefault="00B454F9" w:rsidP="00D923D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923430" wp14:editId="70A0F27E">
                <wp:simplePos x="0" y="0"/>
                <wp:positionH relativeFrom="column">
                  <wp:posOffset>769620</wp:posOffset>
                </wp:positionH>
                <wp:positionV relativeFrom="paragraph">
                  <wp:posOffset>54610</wp:posOffset>
                </wp:positionV>
                <wp:extent cx="1744980" cy="281940"/>
                <wp:effectExtent l="0" t="0" r="26670" b="2286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AFE51" w14:textId="575A1991" w:rsidR="00B454F9" w:rsidRPr="00B454F9" w:rsidRDefault="00B454F9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Component (auth.component)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23430" id="Cuadro de texto 11" o:spid="_x0000_s1030" type="#_x0000_t202" style="position:absolute;margin-left:60.6pt;margin-top:4.3pt;width:137.4pt;height:22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" fillcolor="white [3201]" strokeweight=".5pt">
                <v:textbox>
                  <w:txbxContent>
                    <w:p w14:paraId="492AFE51" w14:textId="575A1991" w:rsidR="00B454F9" w:rsidRPr="00B454F9" w:rsidRDefault="00B454F9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Component (auth.component)</w:t>
                      </w:r>
                    </w:p>
                  </w:txbxContent>
                </v:textbox>
              </v:shape>
            </w:pict>
          </mc:Fallback>
        </mc:AlternateContent>
      </w:r>
    </w:p>
    <w:p w14:paraId="4514303C" w14:textId="77777777" w:rsidR="00B454F9" w:rsidRDefault="00B454F9" w:rsidP="00D923DC">
      <w:pPr>
        <w:jc w:val="left"/>
      </w:pPr>
    </w:p>
    <w:p w14:paraId="2C9DC452" w14:textId="02C6863C" w:rsidR="00827CD8" w:rsidRDefault="00827CD8" w:rsidP="00827CD8">
      <w:pPr>
        <w:jc w:val="left"/>
        <w:rPr>
          <w:sz w:val="22"/>
          <w:szCs w:val="22"/>
        </w:rPr>
      </w:pPr>
      <w:r w:rsidRPr="00827CD8">
        <w:rPr>
          <w:sz w:val="22"/>
          <w:szCs w:val="22"/>
        </w:rPr>
        <w:t>1.- Creación de aplicación web</w:t>
      </w:r>
      <w:r>
        <w:rPr>
          <w:sz w:val="22"/>
          <w:szCs w:val="22"/>
        </w:rPr>
        <w:t xml:space="preserve"> api</w:t>
      </w:r>
    </w:p>
    <w:p w14:paraId="24D3AD97" w14:textId="77777777" w:rsidR="00A72A1E" w:rsidRPr="00A72A1E" w:rsidRDefault="00827CD8" w:rsidP="00827CD8">
      <w:pPr>
        <w:pStyle w:val="Prrafodelista"/>
        <w:numPr>
          <w:ilvl w:val="0"/>
          <w:numId w:val="48"/>
        </w:numPr>
        <w:jc w:val="left"/>
        <w:rPr>
          <w:szCs w:val="18"/>
        </w:rPr>
      </w:pPr>
      <w:r w:rsidRPr="00827CD8">
        <w:rPr>
          <w:szCs w:val="18"/>
        </w:rPr>
        <w:t>Se</w:t>
      </w:r>
      <w:r>
        <w:rPr>
          <w:szCs w:val="18"/>
        </w:rPr>
        <w:t xml:space="preserve"> utilizó Spring Boot Framework </w:t>
      </w:r>
      <w:r w:rsidR="00A72A1E">
        <w:rPr>
          <w:szCs w:val="18"/>
        </w:rPr>
        <w:t xml:space="preserve">en su versión </w:t>
      </w:r>
      <w:r w:rsidR="00A72A1E">
        <w:rPr>
          <w:rFonts w:ascii="Segoe UI" w:hAnsi="Segoe UI" w:cs="Segoe UI"/>
          <w:szCs w:val="18"/>
          <w:lang w:val="es-CO"/>
        </w:rPr>
        <w:t xml:space="preserve"> 4.11.1.RELEASE de desarrollo para Java, sirve para desarrollar aplicaciones con arquitecturas de microservicios y API REST</w:t>
      </w:r>
    </w:p>
    <w:p w14:paraId="6524DA3C" w14:textId="77777777" w:rsidR="00A72A1E" w:rsidRPr="00A72A1E" w:rsidRDefault="00A72A1E" w:rsidP="00827CD8">
      <w:pPr>
        <w:pStyle w:val="Prrafodelista"/>
        <w:numPr>
          <w:ilvl w:val="0"/>
          <w:numId w:val="48"/>
        </w:numPr>
        <w:jc w:val="left"/>
        <w:rPr>
          <w:szCs w:val="18"/>
        </w:rPr>
      </w:pPr>
      <w:r>
        <w:rPr>
          <w:rFonts w:ascii="Segoe UI" w:hAnsi="Segoe UI" w:cs="Segoe UI"/>
          <w:szCs w:val="18"/>
          <w:lang w:val="es-CO"/>
        </w:rPr>
        <w:t>Impulsa el uso del patrón MVC como marco de desarrollo de las API REST.</w:t>
      </w:r>
    </w:p>
    <w:p w14:paraId="6C499E52" w14:textId="77777777" w:rsidR="00A72A1E" w:rsidRPr="00A72A1E" w:rsidRDefault="00A72A1E" w:rsidP="00827CD8">
      <w:pPr>
        <w:pStyle w:val="Prrafodelista"/>
        <w:numPr>
          <w:ilvl w:val="0"/>
          <w:numId w:val="48"/>
        </w:numPr>
        <w:jc w:val="left"/>
        <w:rPr>
          <w:szCs w:val="18"/>
        </w:rPr>
      </w:pPr>
      <w:r>
        <w:rPr>
          <w:rFonts w:ascii="Segoe UI" w:hAnsi="Segoe UI" w:cs="Segoe UI"/>
          <w:szCs w:val="18"/>
          <w:lang w:val="es-CO"/>
        </w:rPr>
        <w:t>Implementa la arquitectura multicapa:</w:t>
      </w:r>
    </w:p>
    <w:p w14:paraId="063C1760" w14:textId="56CCBEEE" w:rsidR="00A72A1E" w:rsidRPr="00A72A1E" w:rsidRDefault="00A72A1E" w:rsidP="00A72A1E">
      <w:pPr>
        <w:pStyle w:val="Prrafodelista"/>
        <w:numPr>
          <w:ilvl w:val="1"/>
          <w:numId w:val="48"/>
        </w:numPr>
        <w:jc w:val="left"/>
        <w:rPr>
          <w:szCs w:val="18"/>
        </w:rPr>
      </w:pPr>
      <w:r>
        <w:rPr>
          <w:rFonts w:ascii="Segoe UI" w:hAnsi="Segoe UI" w:cs="Segoe UI"/>
          <w:szCs w:val="18"/>
          <w:lang w:val="es-CO"/>
        </w:rPr>
        <w:lastRenderedPageBreak/>
        <w:t>Repository para la capa de repositorio</w:t>
      </w:r>
      <w:r w:rsidR="00420DA5">
        <w:rPr>
          <w:rFonts w:ascii="Segoe UI" w:hAnsi="Segoe UI" w:cs="Segoe UI"/>
          <w:szCs w:val="18"/>
          <w:lang w:val="es-CO"/>
        </w:rPr>
        <w:t xml:space="preserve">: </w:t>
      </w:r>
    </w:p>
    <w:p w14:paraId="3017A1F8" w14:textId="77777777" w:rsidR="00A72A1E" w:rsidRPr="00A72A1E" w:rsidRDefault="00A72A1E" w:rsidP="00A72A1E">
      <w:pPr>
        <w:pStyle w:val="Prrafodelista"/>
        <w:numPr>
          <w:ilvl w:val="1"/>
          <w:numId w:val="48"/>
        </w:numPr>
        <w:jc w:val="left"/>
        <w:rPr>
          <w:szCs w:val="18"/>
        </w:rPr>
      </w:pPr>
      <w:r>
        <w:rPr>
          <w:rFonts w:ascii="Segoe UI" w:hAnsi="Segoe UI" w:cs="Segoe UI"/>
          <w:szCs w:val="18"/>
        </w:rPr>
        <w:t>Service para la capa de servicios</w:t>
      </w:r>
    </w:p>
    <w:p w14:paraId="79695027" w14:textId="77777777" w:rsidR="00420DA5" w:rsidRPr="00420DA5" w:rsidRDefault="00A72A1E" w:rsidP="00A72A1E">
      <w:pPr>
        <w:pStyle w:val="Prrafodelista"/>
        <w:numPr>
          <w:ilvl w:val="1"/>
          <w:numId w:val="48"/>
        </w:numPr>
        <w:jc w:val="left"/>
        <w:rPr>
          <w:szCs w:val="18"/>
        </w:rPr>
      </w:pPr>
      <w:r>
        <w:rPr>
          <w:rFonts w:ascii="Segoe UI" w:hAnsi="Segoe UI" w:cs="Segoe UI"/>
          <w:szCs w:val="18"/>
        </w:rPr>
        <w:t>Web para de controladores.</w:t>
      </w:r>
    </w:p>
    <w:p w14:paraId="1518638C" w14:textId="1A390890" w:rsidR="00827CD8" w:rsidRDefault="00420DA5" w:rsidP="00420DA5">
      <w:pPr>
        <w:jc w:val="left"/>
        <w:rPr>
          <w:szCs w:val="18"/>
        </w:rPr>
      </w:pPr>
      <w:r>
        <w:rPr>
          <w:rFonts w:ascii="Segoe UI" w:hAnsi="Segoe UI" w:cs="Segoe UI"/>
          <w:noProof/>
          <w:szCs w:val="18"/>
          <w:lang w:val="es-CO"/>
        </w:rPr>
        <w:drawing>
          <wp:inline distT="0" distB="0" distL="0" distR="0" wp14:anchorId="6362CACB" wp14:editId="6565912B">
            <wp:extent cx="5394960" cy="28498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A1E" w:rsidRPr="00420DA5">
        <w:rPr>
          <w:rFonts w:ascii="Segoe UI" w:hAnsi="Segoe UI" w:cs="Segoe UI"/>
          <w:szCs w:val="18"/>
          <w:lang w:val="es-CO"/>
        </w:rPr>
        <w:t xml:space="preserve"> </w:t>
      </w:r>
      <w:r w:rsidR="00827CD8" w:rsidRPr="00420DA5">
        <w:rPr>
          <w:szCs w:val="18"/>
        </w:rPr>
        <w:t xml:space="preserve"> </w:t>
      </w:r>
    </w:p>
    <w:p w14:paraId="190A34F6" w14:textId="77777777" w:rsidR="00420DA5" w:rsidRPr="00420DA5" w:rsidRDefault="00420DA5" w:rsidP="00420DA5">
      <w:pPr>
        <w:jc w:val="left"/>
        <w:rPr>
          <w:szCs w:val="18"/>
        </w:rPr>
      </w:pPr>
    </w:p>
    <w:p w14:paraId="7A4EF25D" w14:textId="412F98DB" w:rsidR="00D923DC" w:rsidRDefault="00D923DC" w:rsidP="00D923DC">
      <w:pPr>
        <w:jc w:val="left"/>
      </w:pPr>
      <w:r>
        <w:t xml:space="preserve">2) </w:t>
      </w:r>
      <w:r w:rsidR="00B355B7">
        <w:t xml:space="preserve">Bases de Datos. </w:t>
      </w:r>
      <w:r>
        <w:t>Tenemos las siguientes tablas en una base de datos:</w:t>
      </w:r>
    </w:p>
    <w:p w14:paraId="41B4CD8D" w14:textId="77777777" w:rsidR="00D923DC" w:rsidRDefault="00D923DC" w:rsidP="00D923DC">
      <w:pPr>
        <w:jc w:val="left"/>
      </w:pPr>
      <w:r>
        <w:t>Tabla PROVINCIAS. Tiene como clave primaria IDPROVINCIA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2126"/>
      </w:tblGrid>
      <w:tr w:rsidR="00D923DC" w14:paraId="3B548DC6" w14:textId="77777777" w:rsidTr="00942D38">
        <w:trPr>
          <w:trHeight w:hRule="exact" w:val="227"/>
        </w:trPr>
        <w:tc>
          <w:tcPr>
            <w:tcW w:w="1526" w:type="dxa"/>
            <w:vAlign w:val="center"/>
          </w:tcPr>
          <w:p w14:paraId="503E6620" w14:textId="77777777" w:rsidR="00D923DC" w:rsidRPr="004B4EFA" w:rsidRDefault="00D923DC" w:rsidP="00942D38">
            <w:pPr>
              <w:jc w:val="left"/>
              <w:rPr>
                <w:b/>
              </w:rPr>
            </w:pPr>
            <w:r w:rsidRPr="004B4EFA">
              <w:rPr>
                <w:b/>
              </w:rPr>
              <w:t>IDPROVINCIA</w:t>
            </w:r>
          </w:p>
        </w:tc>
        <w:tc>
          <w:tcPr>
            <w:tcW w:w="2126" w:type="dxa"/>
            <w:vAlign w:val="center"/>
          </w:tcPr>
          <w:p w14:paraId="04E0B38B" w14:textId="77777777" w:rsidR="00D923DC" w:rsidRPr="004B4EFA" w:rsidRDefault="00D923DC" w:rsidP="00942D38">
            <w:pPr>
              <w:jc w:val="left"/>
              <w:rPr>
                <w:b/>
              </w:rPr>
            </w:pPr>
            <w:r w:rsidRPr="004B4EFA">
              <w:rPr>
                <w:b/>
              </w:rPr>
              <w:t>DESCRIPCION</w:t>
            </w:r>
          </w:p>
        </w:tc>
      </w:tr>
      <w:tr w:rsidR="00D923DC" w14:paraId="5CFC8B38" w14:textId="77777777" w:rsidTr="00942D38">
        <w:trPr>
          <w:trHeight w:hRule="exact" w:val="227"/>
        </w:trPr>
        <w:tc>
          <w:tcPr>
            <w:tcW w:w="1526" w:type="dxa"/>
            <w:vAlign w:val="center"/>
          </w:tcPr>
          <w:p w14:paraId="35CFBA33" w14:textId="77777777" w:rsidR="00D923DC" w:rsidRDefault="00D923DC" w:rsidP="00942D38">
            <w:pPr>
              <w:jc w:val="left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7D270520" w14:textId="77777777" w:rsidR="00D923DC" w:rsidRDefault="00D923DC" w:rsidP="00942D38">
            <w:pPr>
              <w:jc w:val="left"/>
            </w:pPr>
            <w:r>
              <w:t>Zaragoza</w:t>
            </w:r>
          </w:p>
        </w:tc>
      </w:tr>
      <w:tr w:rsidR="00D923DC" w14:paraId="2D504C18" w14:textId="77777777" w:rsidTr="00942D38">
        <w:trPr>
          <w:trHeight w:hRule="exact" w:val="227"/>
        </w:trPr>
        <w:tc>
          <w:tcPr>
            <w:tcW w:w="1526" w:type="dxa"/>
            <w:vAlign w:val="center"/>
          </w:tcPr>
          <w:p w14:paraId="5F75C114" w14:textId="77777777" w:rsidR="00D923DC" w:rsidRDefault="00D923DC" w:rsidP="00942D38">
            <w:pPr>
              <w:jc w:val="left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437CFF05" w14:textId="77777777" w:rsidR="00D923DC" w:rsidRDefault="00D923DC" w:rsidP="00942D38">
            <w:pPr>
              <w:jc w:val="left"/>
            </w:pPr>
            <w:r>
              <w:t>Huesca</w:t>
            </w:r>
          </w:p>
        </w:tc>
      </w:tr>
      <w:tr w:rsidR="00D923DC" w14:paraId="6E0234B9" w14:textId="77777777" w:rsidTr="00942D38">
        <w:trPr>
          <w:trHeight w:hRule="exact" w:val="227"/>
        </w:trPr>
        <w:tc>
          <w:tcPr>
            <w:tcW w:w="1526" w:type="dxa"/>
            <w:vAlign w:val="center"/>
          </w:tcPr>
          <w:p w14:paraId="7C83F00F" w14:textId="77777777" w:rsidR="00D923DC" w:rsidRDefault="00D923DC" w:rsidP="00942D38">
            <w:pPr>
              <w:jc w:val="left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6C9D6A41" w14:textId="77777777" w:rsidR="00D923DC" w:rsidRDefault="00D923DC" w:rsidP="00942D38">
            <w:pPr>
              <w:jc w:val="left"/>
            </w:pPr>
            <w:r>
              <w:t>Teruel</w:t>
            </w:r>
          </w:p>
        </w:tc>
      </w:tr>
    </w:tbl>
    <w:p w14:paraId="65AD99D0" w14:textId="77777777" w:rsidR="00D923DC" w:rsidRDefault="00D923DC" w:rsidP="00D923DC">
      <w:pPr>
        <w:jc w:val="left"/>
      </w:pPr>
    </w:p>
    <w:p w14:paraId="4FF29D19" w14:textId="77777777" w:rsidR="00D923DC" w:rsidRDefault="00D923DC" w:rsidP="00D923DC">
      <w:pPr>
        <w:jc w:val="left"/>
      </w:pPr>
      <w:r>
        <w:t>Tabla PRODUCTOS. Tiene como clave primaria IDPRODUCTO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2126"/>
      </w:tblGrid>
      <w:tr w:rsidR="00D923DC" w:rsidRPr="004B4EFA" w14:paraId="18821713" w14:textId="77777777" w:rsidTr="00942D38">
        <w:trPr>
          <w:trHeight w:hRule="exact" w:val="227"/>
        </w:trPr>
        <w:tc>
          <w:tcPr>
            <w:tcW w:w="1526" w:type="dxa"/>
            <w:vAlign w:val="center"/>
          </w:tcPr>
          <w:p w14:paraId="2981AE70" w14:textId="77777777" w:rsidR="00D923DC" w:rsidRPr="004B4EFA" w:rsidRDefault="00D923DC" w:rsidP="00942D38">
            <w:pPr>
              <w:jc w:val="left"/>
              <w:rPr>
                <w:b/>
              </w:rPr>
            </w:pPr>
            <w:r w:rsidRPr="004B4EFA">
              <w:rPr>
                <w:b/>
              </w:rPr>
              <w:t>IDPRODUCTO</w:t>
            </w:r>
          </w:p>
        </w:tc>
        <w:tc>
          <w:tcPr>
            <w:tcW w:w="2126" w:type="dxa"/>
            <w:vAlign w:val="center"/>
          </w:tcPr>
          <w:p w14:paraId="6F0DB6CE" w14:textId="77777777" w:rsidR="00D923DC" w:rsidRPr="004B4EFA" w:rsidRDefault="00D923DC" w:rsidP="00942D38">
            <w:pPr>
              <w:jc w:val="left"/>
              <w:rPr>
                <w:b/>
              </w:rPr>
            </w:pPr>
            <w:r w:rsidRPr="004B4EFA">
              <w:rPr>
                <w:b/>
              </w:rPr>
              <w:t>DESCRIPCION</w:t>
            </w:r>
          </w:p>
        </w:tc>
        <w:tc>
          <w:tcPr>
            <w:tcW w:w="2126" w:type="dxa"/>
            <w:vAlign w:val="center"/>
          </w:tcPr>
          <w:p w14:paraId="7C2AFEE8" w14:textId="77777777" w:rsidR="00D923DC" w:rsidRPr="004B4EFA" w:rsidRDefault="00D923DC" w:rsidP="00942D38">
            <w:pPr>
              <w:jc w:val="left"/>
              <w:rPr>
                <w:b/>
              </w:rPr>
            </w:pPr>
            <w:r w:rsidRPr="004B4EFA">
              <w:rPr>
                <w:b/>
              </w:rPr>
              <w:t>PRECIO</w:t>
            </w:r>
          </w:p>
        </w:tc>
      </w:tr>
      <w:tr w:rsidR="00D923DC" w14:paraId="7F10681F" w14:textId="77777777" w:rsidTr="00942D38">
        <w:trPr>
          <w:trHeight w:hRule="exact" w:val="227"/>
        </w:trPr>
        <w:tc>
          <w:tcPr>
            <w:tcW w:w="1526" w:type="dxa"/>
            <w:vAlign w:val="center"/>
          </w:tcPr>
          <w:p w14:paraId="51BBF311" w14:textId="77777777" w:rsidR="00D923DC" w:rsidRDefault="00D923DC" w:rsidP="00942D38">
            <w:pPr>
              <w:jc w:val="left"/>
            </w:pPr>
            <w:r>
              <w:t>A</w:t>
            </w:r>
          </w:p>
        </w:tc>
        <w:tc>
          <w:tcPr>
            <w:tcW w:w="2126" w:type="dxa"/>
            <w:vAlign w:val="center"/>
          </w:tcPr>
          <w:p w14:paraId="3268B1BD" w14:textId="77777777" w:rsidR="00D923DC" w:rsidRDefault="00D923DC" w:rsidP="00942D38">
            <w:pPr>
              <w:jc w:val="left"/>
            </w:pPr>
            <w:r>
              <w:t>Playmobil</w:t>
            </w:r>
          </w:p>
        </w:tc>
        <w:tc>
          <w:tcPr>
            <w:tcW w:w="2126" w:type="dxa"/>
            <w:vAlign w:val="center"/>
          </w:tcPr>
          <w:p w14:paraId="75775BF9" w14:textId="77777777" w:rsidR="00D923DC" w:rsidRDefault="00D923DC" w:rsidP="00942D38">
            <w:pPr>
              <w:jc w:val="left"/>
            </w:pPr>
            <w:r>
              <w:t>5,00</w:t>
            </w:r>
          </w:p>
        </w:tc>
      </w:tr>
      <w:tr w:rsidR="00D923DC" w14:paraId="7014E141" w14:textId="77777777" w:rsidTr="00942D38">
        <w:trPr>
          <w:trHeight w:hRule="exact" w:val="227"/>
        </w:trPr>
        <w:tc>
          <w:tcPr>
            <w:tcW w:w="1526" w:type="dxa"/>
            <w:vAlign w:val="center"/>
          </w:tcPr>
          <w:p w14:paraId="33777974" w14:textId="77777777" w:rsidR="00D923DC" w:rsidRDefault="00D923DC" w:rsidP="00942D38">
            <w:pPr>
              <w:jc w:val="left"/>
            </w:pPr>
            <w:r>
              <w:t>B</w:t>
            </w:r>
          </w:p>
        </w:tc>
        <w:tc>
          <w:tcPr>
            <w:tcW w:w="2126" w:type="dxa"/>
            <w:vAlign w:val="center"/>
          </w:tcPr>
          <w:p w14:paraId="097B2B4A" w14:textId="77777777" w:rsidR="00D923DC" w:rsidRDefault="00D923DC" w:rsidP="00942D38">
            <w:pPr>
              <w:jc w:val="left"/>
            </w:pPr>
            <w:r>
              <w:t>Puzzle</w:t>
            </w:r>
          </w:p>
        </w:tc>
        <w:tc>
          <w:tcPr>
            <w:tcW w:w="2126" w:type="dxa"/>
            <w:vAlign w:val="center"/>
          </w:tcPr>
          <w:p w14:paraId="553868AF" w14:textId="77777777" w:rsidR="00D923DC" w:rsidRDefault="00D923DC" w:rsidP="00942D38">
            <w:pPr>
              <w:jc w:val="left"/>
            </w:pPr>
            <w:r>
              <w:t>10,25</w:t>
            </w:r>
          </w:p>
        </w:tc>
      </w:tr>
      <w:tr w:rsidR="00D923DC" w14:paraId="1CE794E4" w14:textId="77777777" w:rsidTr="00942D38">
        <w:trPr>
          <w:trHeight w:hRule="exact" w:val="227"/>
        </w:trPr>
        <w:tc>
          <w:tcPr>
            <w:tcW w:w="1526" w:type="dxa"/>
            <w:vAlign w:val="center"/>
          </w:tcPr>
          <w:p w14:paraId="6C127917" w14:textId="77777777" w:rsidR="00D923DC" w:rsidRDefault="00D923DC" w:rsidP="00942D38">
            <w:pPr>
              <w:jc w:val="left"/>
            </w:pPr>
            <w:r>
              <w:t>C</w:t>
            </w:r>
          </w:p>
        </w:tc>
        <w:tc>
          <w:tcPr>
            <w:tcW w:w="2126" w:type="dxa"/>
            <w:vAlign w:val="center"/>
          </w:tcPr>
          <w:p w14:paraId="1BBC5893" w14:textId="77777777" w:rsidR="00D923DC" w:rsidRDefault="00D923DC" w:rsidP="00942D38">
            <w:pPr>
              <w:jc w:val="left"/>
            </w:pPr>
            <w:r>
              <w:t>Peonza</w:t>
            </w:r>
          </w:p>
        </w:tc>
        <w:tc>
          <w:tcPr>
            <w:tcW w:w="2126" w:type="dxa"/>
            <w:vAlign w:val="center"/>
          </w:tcPr>
          <w:p w14:paraId="239EC490" w14:textId="77777777" w:rsidR="00D923DC" w:rsidRDefault="00D923DC" w:rsidP="00942D38">
            <w:pPr>
              <w:jc w:val="left"/>
            </w:pPr>
            <w:r>
              <w:t>3,65</w:t>
            </w:r>
          </w:p>
        </w:tc>
      </w:tr>
    </w:tbl>
    <w:p w14:paraId="7B47BABA" w14:textId="77777777" w:rsidR="00D923DC" w:rsidRDefault="00D923DC" w:rsidP="00D923DC">
      <w:pPr>
        <w:jc w:val="left"/>
      </w:pPr>
    </w:p>
    <w:p w14:paraId="09D371DA" w14:textId="77777777" w:rsidR="00D923DC" w:rsidRDefault="00D923DC" w:rsidP="00D923DC">
      <w:pPr>
        <w:jc w:val="left"/>
      </w:pPr>
      <w:r>
        <w:t>Tabla CLIENTES. Tiene como clave primaria IDCLIENTE. El campo IDPROVINCIA apunta al campo IDPROVINCIA de la tabla PROVINCIAS.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1418"/>
      </w:tblGrid>
      <w:tr w:rsidR="00D923DC" w:rsidRPr="004B4EFA" w14:paraId="6B1BB2B7" w14:textId="77777777" w:rsidTr="00942D38">
        <w:trPr>
          <w:trHeight w:hRule="exact" w:val="227"/>
        </w:trPr>
        <w:tc>
          <w:tcPr>
            <w:tcW w:w="1526" w:type="dxa"/>
            <w:vAlign w:val="center"/>
          </w:tcPr>
          <w:p w14:paraId="0FC36A7A" w14:textId="77777777" w:rsidR="00D923DC" w:rsidRPr="004B4EFA" w:rsidRDefault="00D923DC" w:rsidP="00942D38">
            <w:pPr>
              <w:jc w:val="left"/>
              <w:rPr>
                <w:b/>
              </w:rPr>
            </w:pPr>
            <w:r w:rsidRPr="004B4EFA">
              <w:rPr>
                <w:b/>
              </w:rPr>
              <w:t>IDCLIENTE</w:t>
            </w:r>
          </w:p>
        </w:tc>
        <w:tc>
          <w:tcPr>
            <w:tcW w:w="2126" w:type="dxa"/>
            <w:vAlign w:val="center"/>
          </w:tcPr>
          <w:p w14:paraId="56D87939" w14:textId="77777777" w:rsidR="00D923DC" w:rsidRPr="004B4EFA" w:rsidRDefault="00D923DC" w:rsidP="00942D38">
            <w:pPr>
              <w:jc w:val="left"/>
              <w:rPr>
                <w:b/>
              </w:rPr>
            </w:pPr>
            <w:r w:rsidRPr="004B4EFA">
              <w:rPr>
                <w:b/>
              </w:rPr>
              <w:t>NOMBRE</w:t>
            </w:r>
          </w:p>
        </w:tc>
        <w:tc>
          <w:tcPr>
            <w:tcW w:w="1418" w:type="dxa"/>
            <w:vAlign w:val="center"/>
          </w:tcPr>
          <w:p w14:paraId="49AF74AB" w14:textId="77777777" w:rsidR="00D923DC" w:rsidRPr="004B4EFA" w:rsidRDefault="00D923DC" w:rsidP="00942D38">
            <w:pPr>
              <w:jc w:val="left"/>
              <w:rPr>
                <w:b/>
              </w:rPr>
            </w:pPr>
            <w:r w:rsidRPr="004B4EFA">
              <w:rPr>
                <w:b/>
              </w:rPr>
              <w:t>IDPROVINCIA</w:t>
            </w:r>
          </w:p>
        </w:tc>
      </w:tr>
      <w:tr w:rsidR="00D923DC" w14:paraId="127DB1A4" w14:textId="77777777" w:rsidTr="00942D38">
        <w:trPr>
          <w:trHeight w:hRule="exact" w:val="227"/>
        </w:trPr>
        <w:tc>
          <w:tcPr>
            <w:tcW w:w="1526" w:type="dxa"/>
            <w:vAlign w:val="center"/>
          </w:tcPr>
          <w:p w14:paraId="20A3F438" w14:textId="77777777" w:rsidR="00D923DC" w:rsidRDefault="00D923DC" w:rsidP="00942D38">
            <w:pPr>
              <w:jc w:val="left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4CDCC4CF" w14:textId="77777777" w:rsidR="00D923DC" w:rsidRDefault="00D923DC" w:rsidP="00942D38">
            <w:pPr>
              <w:jc w:val="left"/>
            </w:pPr>
            <w:r>
              <w:t>Juan Palomo</w:t>
            </w:r>
          </w:p>
        </w:tc>
        <w:tc>
          <w:tcPr>
            <w:tcW w:w="1418" w:type="dxa"/>
            <w:vAlign w:val="center"/>
          </w:tcPr>
          <w:p w14:paraId="4C772971" w14:textId="77777777" w:rsidR="00D923DC" w:rsidRDefault="00D923DC" w:rsidP="00942D38">
            <w:pPr>
              <w:jc w:val="left"/>
            </w:pPr>
            <w:r>
              <w:t>1</w:t>
            </w:r>
          </w:p>
        </w:tc>
      </w:tr>
      <w:tr w:rsidR="00D923DC" w14:paraId="23D2F229" w14:textId="77777777" w:rsidTr="00942D38">
        <w:trPr>
          <w:trHeight w:hRule="exact" w:val="227"/>
        </w:trPr>
        <w:tc>
          <w:tcPr>
            <w:tcW w:w="1526" w:type="dxa"/>
            <w:vAlign w:val="center"/>
          </w:tcPr>
          <w:p w14:paraId="7B148F08" w14:textId="77777777" w:rsidR="00D923DC" w:rsidRDefault="00D923DC" w:rsidP="00942D38">
            <w:pPr>
              <w:jc w:val="left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5EC0176C" w14:textId="77777777" w:rsidR="00D923DC" w:rsidRDefault="00D923DC" w:rsidP="00942D38">
            <w:pPr>
              <w:jc w:val="left"/>
            </w:pPr>
            <w:r>
              <w:t>Armando Ruido</w:t>
            </w:r>
          </w:p>
        </w:tc>
        <w:tc>
          <w:tcPr>
            <w:tcW w:w="1418" w:type="dxa"/>
            <w:vAlign w:val="center"/>
          </w:tcPr>
          <w:p w14:paraId="0A4F6B45" w14:textId="77777777" w:rsidR="00D923DC" w:rsidRDefault="00D923DC" w:rsidP="00942D38">
            <w:pPr>
              <w:jc w:val="left"/>
            </w:pPr>
            <w:r>
              <w:t>2</w:t>
            </w:r>
          </w:p>
        </w:tc>
      </w:tr>
      <w:tr w:rsidR="00D923DC" w14:paraId="349CA59D" w14:textId="77777777" w:rsidTr="00942D38">
        <w:trPr>
          <w:trHeight w:hRule="exact" w:val="227"/>
        </w:trPr>
        <w:tc>
          <w:tcPr>
            <w:tcW w:w="1526" w:type="dxa"/>
            <w:vAlign w:val="center"/>
          </w:tcPr>
          <w:p w14:paraId="6EA0DC4B" w14:textId="77777777" w:rsidR="00D923DC" w:rsidRDefault="00D923DC" w:rsidP="00942D38">
            <w:pPr>
              <w:jc w:val="left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2C301B70" w14:textId="77777777" w:rsidR="00D923DC" w:rsidRDefault="00D923DC" w:rsidP="00942D38">
            <w:pPr>
              <w:jc w:val="left"/>
            </w:pPr>
            <w:r>
              <w:t>Carmelo Cotón</w:t>
            </w:r>
          </w:p>
        </w:tc>
        <w:tc>
          <w:tcPr>
            <w:tcW w:w="1418" w:type="dxa"/>
            <w:vAlign w:val="center"/>
          </w:tcPr>
          <w:p w14:paraId="4C996AA2" w14:textId="77777777" w:rsidR="00D923DC" w:rsidRDefault="00D923DC" w:rsidP="00942D38">
            <w:pPr>
              <w:jc w:val="left"/>
            </w:pPr>
            <w:r>
              <w:t>1</w:t>
            </w:r>
          </w:p>
        </w:tc>
      </w:tr>
      <w:tr w:rsidR="00D923DC" w14:paraId="62CB27AA" w14:textId="77777777" w:rsidTr="00942D38">
        <w:trPr>
          <w:trHeight w:hRule="exact" w:val="227"/>
        </w:trPr>
        <w:tc>
          <w:tcPr>
            <w:tcW w:w="1526" w:type="dxa"/>
            <w:vAlign w:val="center"/>
          </w:tcPr>
          <w:p w14:paraId="788A4CED" w14:textId="77777777" w:rsidR="00D923DC" w:rsidRDefault="00D923DC" w:rsidP="00942D38">
            <w:pPr>
              <w:jc w:val="left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6CB61894" w14:textId="77777777" w:rsidR="00D923DC" w:rsidRDefault="00D923DC" w:rsidP="00942D38">
            <w:pPr>
              <w:jc w:val="left"/>
            </w:pPr>
            <w:r>
              <w:t>Dolores Fuertes</w:t>
            </w:r>
          </w:p>
        </w:tc>
        <w:tc>
          <w:tcPr>
            <w:tcW w:w="1418" w:type="dxa"/>
            <w:vAlign w:val="center"/>
          </w:tcPr>
          <w:p w14:paraId="20D9E8F8" w14:textId="77777777" w:rsidR="00D923DC" w:rsidRDefault="00D923DC" w:rsidP="00942D38">
            <w:pPr>
              <w:jc w:val="left"/>
            </w:pPr>
            <w:r>
              <w:t>3</w:t>
            </w:r>
          </w:p>
        </w:tc>
      </w:tr>
      <w:tr w:rsidR="00D923DC" w14:paraId="69234739" w14:textId="77777777" w:rsidTr="00942D38">
        <w:trPr>
          <w:trHeight w:hRule="exact" w:val="227"/>
        </w:trPr>
        <w:tc>
          <w:tcPr>
            <w:tcW w:w="1526" w:type="dxa"/>
            <w:vAlign w:val="center"/>
          </w:tcPr>
          <w:p w14:paraId="26BDA017" w14:textId="77777777" w:rsidR="00D923DC" w:rsidRDefault="00D923DC" w:rsidP="00942D38">
            <w:pPr>
              <w:jc w:val="left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53B36B72" w14:textId="77777777" w:rsidR="00D923DC" w:rsidRDefault="00D923DC" w:rsidP="00942D38">
            <w:pPr>
              <w:jc w:val="left"/>
            </w:pPr>
            <w:r>
              <w:t>Alberto Mate</w:t>
            </w:r>
          </w:p>
        </w:tc>
        <w:tc>
          <w:tcPr>
            <w:tcW w:w="1418" w:type="dxa"/>
            <w:vAlign w:val="center"/>
          </w:tcPr>
          <w:p w14:paraId="252DCD22" w14:textId="77777777" w:rsidR="00D923DC" w:rsidRDefault="00D923DC" w:rsidP="00942D38">
            <w:pPr>
              <w:jc w:val="left"/>
            </w:pPr>
            <w:r>
              <w:t>3</w:t>
            </w:r>
          </w:p>
        </w:tc>
      </w:tr>
    </w:tbl>
    <w:p w14:paraId="0970468D" w14:textId="77777777" w:rsidR="00D923DC" w:rsidRDefault="00D923DC" w:rsidP="00D923DC">
      <w:pPr>
        <w:jc w:val="left"/>
      </w:pPr>
    </w:p>
    <w:p w14:paraId="334F57D4" w14:textId="77777777" w:rsidR="00D923DC" w:rsidRDefault="00D923DC" w:rsidP="00D923DC">
      <w:pPr>
        <w:jc w:val="left"/>
      </w:pPr>
      <w:r>
        <w:t>Tabla COMPRAS. Tiene como clave primaria IDCOMPRA. El campo IDCLIENTE apunta al campo IDCLIENTE de la tabla CLIENTES. El campo IDPRODUCTO apunta al campo IDPRODUCTO de la tabla PRODUCTOS.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358"/>
        <w:gridCol w:w="1358"/>
      </w:tblGrid>
      <w:tr w:rsidR="00D923DC" w:rsidRPr="004B4EFA" w14:paraId="1C07DC57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05E93A3C" w14:textId="77777777" w:rsidR="00D923DC" w:rsidRPr="004B4EFA" w:rsidRDefault="00D923DC" w:rsidP="00942D38">
            <w:pPr>
              <w:jc w:val="left"/>
              <w:rPr>
                <w:b/>
              </w:rPr>
            </w:pPr>
            <w:r w:rsidRPr="004B4EFA">
              <w:rPr>
                <w:b/>
              </w:rPr>
              <w:lastRenderedPageBreak/>
              <w:t>IDCOMPRA</w:t>
            </w:r>
          </w:p>
        </w:tc>
        <w:tc>
          <w:tcPr>
            <w:tcW w:w="1134" w:type="dxa"/>
            <w:vAlign w:val="center"/>
          </w:tcPr>
          <w:p w14:paraId="5F6BB795" w14:textId="77777777" w:rsidR="00D923DC" w:rsidRPr="004B4EFA" w:rsidRDefault="00D923DC" w:rsidP="00942D38">
            <w:pPr>
              <w:jc w:val="left"/>
              <w:rPr>
                <w:b/>
              </w:rPr>
            </w:pPr>
            <w:r w:rsidRPr="004B4EFA">
              <w:rPr>
                <w:b/>
              </w:rPr>
              <w:t>IDCLIENTE</w:t>
            </w:r>
          </w:p>
        </w:tc>
        <w:tc>
          <w:tcPr>
            <w:tcW w:w="1358" w:type="dxa"/>
            <w:vAlign w:val="center"/>
          </w:tcPr>
          <w:p w14:paraId="426EBA47" w14:textId="77777777" w:rsidR="00D923DC" w:rsidRPr="004B4EFA" w:rsidRDefault="00D923DC" w:rsidP="00942D38">
            <w:pPr>
              <w:jc w:val="left"/>
              <w:rPr>
                <w:b/>
              </w:rPr>
            </w:pPr>
            <w:r w:rsidRPr="004B4EFA">
              <w:rPr>
                <w:b/>
              </w:rPr>
              <w:t>IDPRODUCTO</w:t>
            </w:r>
          </w:p>
        </w:tc>
        <w:tc>
          <w:tcPr>
            <w:tcW w:w="1358" w:type="dxa"/>
            <w:vAlign w:val="center"/>
          </w:tcPr>
          <w:p w14:paraId="2CED05E5" w14:textId="77777777" w:rsidR="00D923DC" w:rsidRPr="004B4EFA" w:rsidRDefault="00D923DC" w:rsidP="00942D38">
            <w:pPr>
              <w:jc w:val="left"/>
              <w:rPr>
                <w:b/>
              </w:rPr>
            </w:pPr>
            <w:r w:rsidRPr="004B4EFA">
              <w:rPr>
                <w:b/>
              </w:rPr>
              <w:t>FECHA</w:t>
            </w:r>
          </w:p>
        </w:tc>
      </w:tr>
      <w:tr w:rsidR="00D923DC" w14:paraId="3EDA6EC5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749CA748" w14:textId="77777777" w:rsidR="00D923DC" w:rsidRDefault="00D923DC" w:rsidP="00942D38">
            <w:pPr>
              <w:jc w:val="left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38CA5F68" w14:textId="77777777" w:rsidR="00D923DC" w:rsidRDefault="00D923DC" w:rsidP="00942D38">
            <w:pPr>
              <w:jc w:val="left"/>
            </w:pPr>
            <w:r>
              <w:t>1</w:t>
            </w:r>
          </w:p>
        </w:tc>
        <w:tc>
          <w:tcPr>
            <w:tcW w:w="1358" w:type="dxa"/>
            <w:vAlign w:val="center"/>
          </w:tcPr>
          <w:p w14:paraId="46BAE223" w14:textId="77777777" w:rsidR="00D923DC" w:rsidRDefault="00D923DC" w:rsidP="00942D38">
            <w:pPr>
              <w:jc w:val="left"/>
            </w:pPr>
            <w:r>
              <w:t>C</w:t>
            </w:r>
          </w:p>
        </w:tc>
        <w:tc>
          <w:tcPr>
            <w:tcW w:w="1358" w:type="dxa"/>
            <w:vAlign w:val="center"/>
          </w:tcPr>
          <w:p w14:paraId="0A822BE4" w14:textId="6DDB1DF5" w:rsidR="00D923DC" w:rsidRDefault="00D923DC" w:rsidP="00942D38">
            <w:pPr>
              <w:jc w:val="left"/>
            </w:pPr>
            <w:r>
              <w:t>01/01/20</w:t>
            </w:r>
            <w:r w:rsidR="002D631F">
              <w:t>22</w:t>
            </w:r>
          </w:p>
        </w:tc>
      </w:tr>
      <w:tr w:rsidR="00D923DC" w14:paraId="1D324A1C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5CD84418" w14:textId="77777777" w:rsidR="00D923DC" w:rsidRDefault="00D923DC" w:rsidP="00942D38">
            <w:pPr>
              <w:jc w:val="left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FB94653" w14:textId="77777777" w:rsidR="00D923DC" w:rsidRDefault="00D923DC" w:rsidP="00942D38">
            <w:pPr>
              <w:jc w:val="left"/>
            </w:pPr>
            <w:r>
              <w:t>2</w:t>
            </w:r>
          </w:p>
        </w:tc>
        <w:tc>
          <w:tcPr>
            <w:tcW w:w="1358" w:type="dxa"/>
            <w:vAlign w:val="center"/>
          </w:tcPr>
          <w:p w14:paraId="31CBD6CA" w14:textId="77777777" w:rsidR="00D923DC" w:rsidRDefault="00D923DC" w:rsidP="00942D38">
            <w:pPr>
              <w:jc w:val="left"/>
            </w:pPr>
            <w:r>
              <w:t>B</w:t>
            </w:r>
          </w:p>
        </w:tc>
        <w:tc>
          <w:tcPr>
            <w:tcW w:w="1358" w:type="dxa"/>
            <w:vAlign w:val="center"/>
          </w:tcPr>
          <w:p w14:paraId="73FBC7F0" w14:textId="0B94A300" w:rsidR="00D923DC" w:rsidRDefault="00D923DC" w:rsidP="00942D38">
            <w:pPr>
              <w:jc w:val="left"/>
            </w:pPr>
            <w:r>
              <w:t>15/01/20</w:t>
            </w:r>
            <w:r w:rsidR="002D631F">
              <w:t>22</w:t>
            </w:r>
          </w:p>
        </w:tc>
      </w:tr>
      <w:tr w:rsidR="00D923DC" w14:paraId="000375B0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2D51DAD5" w14:textId="77777777" w:rsidR="00D923DC" w:rsidRDefault="00D923DC" w:rsidP="00942D38">
            <w:pPr>
              <w:jc w:val="left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3844DBDF" w14:textId="77777777" w:rsidR="00D923DC" w:rsidRDefault="00D923DC" w:rsidP="00942D38">
            <w:pPr>
              <w:jc w:val="left"/>
            </w:pPr>
            <w:r>
              <w:t>2</w:t>
            </w:r>
          </w:p>
        </w:tc>
        <w:tc>
          <w:tcPr>
            <w:tcW w:w="1358" w:type="dxa"/>
            <w:vAlign w:val="center"/>
          </w:tcPr>
          <w:p w14:paraId="44B3C038" w14:textId="77777777" w:rsidR="00D923DC" w:rsidRDefault="00D923DC" w:rsidP="00942D38">
            <w:pPr>
              <w:jc w:val="left"/>
            </w:pPr>
            <w:r>
              <w:t>C</w:t>
            </w:r>
          </w:p>
        </w:tc>
        <w:tc>
          <w:tcPr>
            <w:tcW w:w="1358" w:type="dxa"/>
            <w:vAlign w:val="center"/>
          </w:tcPr>
          <w:p w14:paraId="3EE205C0" w14:textId="0DFF0872" w:rsidR="00D923DC" w:rsidRDefault="00D923DC" w:rsidP="00942D38">
            <w:pPr>
              <w:jc w:val="left"/>
            </w:pPr>
            <w:r>
              <w:t>22/01/20</w:t>
            </w:r>
            <w:r w:rsidR="002D631F">
              <w:t>22</w:t>
            </w:r>
          </w:p>
        </w:tc>
      </w:tr>
      <w:tr w:rsidR="00D923DC" w14:paraId="79C52B39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1FC699BC" w14:textId="77777777" w:rsidR="00D923DC" w:rsidRDefault="00D923DC" w:rsidP="00942D38">
            <w:pPr>
              <w:jc w:val="left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21048F00" w14:textId="77777777" w:rsidR="00D923DC" w:rsidRDefault="00D923DC" w:rsidP="00942D38">
            <w:pPr>
              <w:jc w:val="left"/>
            </w:pPr>
            <w:r>
              <w:t>4</w:t>
            </w:r>
          </w:p>
        </w:tc>
        <w:tc>
          <w:tcPr>
            <w:tcW w:w="1358" w:type="dxa"/>
            <w:vAlign w:val="center"/>
          </w:tcPr>
          <w:p w14:paraId="46EEC229" w14:textId="77777777" w:rsidR="00D923DC" w:rsidRDefault="00D923DC" w:rsidP="00942D38">
            <w:pPr>
              <w:jc w:val="left"/>
            </w:pPr>
            <w:r>
              <w:t>A</w:t>
            </w:r>
          </w:p>
        </w:tc>
        <w:tc>
          <w:tcPr>
            <w:tcW w:w="1358" w:type="dxa"/>
            <w:vAlign w:val="center"/>
          </w:tcPr>
          <w:p w14:paraId="509B8835" w14:textId="77BBA79C" w:rsidR="00D923DC" w:rsidRDefault="00D923DC" w:rsidP="00942D38">
            <w:pPr>
              <w:jc w:val="left"/>
            </w:pPr>
            <w:r>
              <w:t>03/02/20</w:t>
            </w:r>
            <w:r w:rsidR="002D631F">
              <w:t>22</w:t>
            </w:r>
          </w:p>
        </w:tc>
      </w:tr>
      <w:tr w:rsidR="00D923DC" w14:paraId="0E1CC141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1C181EF9" w14:textId="77777777" w:rsidR="00D923DC" w:rsidRDefault="00D923DC" w:rsidP="00942D38">
            <w:pPr>
              <w:jc w:val="left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6468F445" w14:textId="77777777" w:rsidR="00D923DC" w:rsidRDefault="00D923DC" w:rsidP="00942D38">
            <w:pPr>
              <w:jc w:val="left"/>
            </w:pPr>
            <w:r>
              <w:t>3</w:t>
            </w:r>
          </w:p>
        </w:tc>
        <w:tc>
          <w:tcPr>
            <w:tcW w:w="1358" w:type="dxa"/>
            <w:vAlign w:val="center"/>
          </w:tcPr>
          <w:p w14:paraId="296FF5A7" w14:textId="77777777" w:rsidR="00D923DC" w:rsidRDefault="00D923DC" w:rsidP="00942D38">
            <w:pPr>
              <w:jc w:val="left"/>
            </w:pPr>
            <w:r>
              <w:t>A</w:t>
            </w:r>
          </w:p>
        </w:tc>
        <w:tc>
          <w:tcPr>
            <w:tcW w:w="1358" w:type="dxa"/>
            <w:vAlign w:val="center"/>
          </w:tcPr>
          <w:p w14:paraId="472FC170" w14:textId="0D2AC33B" w:rsidR="00D923DC" w:rsidRDefault="00D923DC" w:rsidP="00942D38">
            <w:pPr>
              <w:jc w:val="left"/>
            </w:pPr>
            <w:r>
              <w:t>05/02/20</w:t>
            </w:r>
            <w:r w:rsidR="002D631F">
              <w:t>22</w:t>
            </w:r>
          </w:p>
        </w:tc>
      </w:tr>
      <w:tr w:rsidR="00D923DC" w14:paraId="02B99B0A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002E8CBF" w14:textId="77777777" w:rsidR="00D923DC" w:rsidRDefault="00D923DC" w:rsidP="00942D38">
            <w:pPr>
              <w:jc w:val="left"/>
            </w:pPr>
            <w:r>
              <w:t>6</w:t>
            </w:r>
          </w:p>
        </w:tc>
        <w:tc>
          <w:tcPr>
            <w:tcW w:w="1134" w:type="dxa"/>
            <w:vAlign w:val="center"/>
          </w:tcPr>
          <w:p w14:paraId="14DA1C5C" w14:textId="77777777" w:rsidR="00D923DC" w:rsidRDefault="00D923DC" w:rsidP="00942D38">
            <w:pPr>
              <w:jc w:val="left"/>
            </w:pPr>
            <w:r>
              <w:t>1</w:t>
            </w:r>
          </w:p>
        </w:tc>
        <w:tc>
          <w:tcPr>
            <w:tcW w:w="1358" w:type="dxa"/>
            <w:vAlign w:val="center"/>
          </w:tcPr>
          <w:p w14:paraId="0E7EA5E8" w14:textId="77777777" w:rsidR="00D923DC" w:rsidRDefault="00D923DC" w:rsidP="00942D38">
            <w:pPr>
              <w:jc w:val="left"/>
            </w:pPr>
            <w:r>
              <w:t>B</w:t>
            </w:r>
          </w:p>
        </w:tc>
        <w:tc>
          <w:tcPr>
            <w:tcW w:w="1358" w:type="dxa"/>
            <w:vAlign w:val="center"/>
          </w:tcPr>
          <w:p w14:paraId="2BAF64C5" w14:textId="54BA030C" w:rsidR="00D923DC" w:rsidRDefault="00D923DC" w:rsidP="00942D38">
            <w:pPr>
              <w:jc w:val="left"/>
            </w:pPr>
            <w:r>
              <w:t>16/02/20</w:t>
            </w:r>
            <w:r w:rsidR="002D631F">
              <w:t>22</w:t>
            </w:r>
          </w:p>
        </w:tc>
      </w:tr>
      <w:tr w:rsidR="00D923DC" w14:paraId="5FE41D3E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257D8089" w14:textId="77777777" w:rsidR="00D923DC" w:rsidRDefault="00D923DC" w:rsidP="00942D38">
            <w:pPr>
              <w:jc w:val="left"/>
            </w:pPr>
            <w:r>
              <w:t>7</w:t>
            </w:r>
          </w:p>
        </w:tc>
        <w:tc>
          <w:tcPr>
            <w:tcW w:w="1134" w:type="dxa"/>
            <w:vAlign w:val="center"/>
          </w:tcPr>
          <w:p w14:paraId="5AB8E090" w14:textId="77777777" w:rsidR="00D923DC" w:rsidRDefault="00D923DC" w:rsidP="00942D38">
            <w:pPr>
              <w:jc w:val="left"/>
            </w:pPr>
            <w:r>
              <w:t>1</w:t>
            </w:r>
          </w:p>
        </w:tc>
        <w:tc>
          <w:tcPr>
            <w:tcW w:w="1358" w:type="dxa"/>
            <w:vAlign w:val="center"/>
          </w:tcPr>
          <w:p w14:paraId="018BC829" w14:textId="77777777" w:rsidR="00D923DC" w:rsidRDefault="00D923DC" w:rsidP="00942D38">
            <w:pPr>
              <w:jc w:val="left"/>
            </w:pPr>
            <w:r>
              <w:t>B</w:t>
            </w:r>
          </w:p>
        </w:tc>
        <w:tc>
          <w:tcPr>
            <w:tcW w:w="1358" w:type="dxa"/>
            <w:vAlign w:val="center"/>
          </w:tcPr>
          <w:p w14:paraId="6A8A8A2F" w14:textId="5021CFF4" w:rsidR="00D923DC" w:rsidRDefault="00D923DC" w:rsidP="00942D38">
            <w:pPr>
              <w:jc w:val="left"/>
            </w:pPr>
            <w:r>
              <w:t>21/02/20</w:t>
            </w:r>
            <w:r w:rsidR="002D631F">
              <w:t>22</w:t>
            </w:r>
          </w:p>
        </w:tc>
      </w:tr>
      <w:tr w:rsidR="00D923DC" w14:paraId="72C0CD36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4D42B59B" w14:textId="77777777" w:rsidR="00D923DC" w:rsidRDefault="00D923DC" w:rsidP="00942D38">
            <w:pPr>
              <w:jc w:val="left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133DCC3C" w14:textId="77777777" w:rsidR="00D923DC" w:rsidRDefault="00D923DC" w:rsidP="00942D38">
            <w:pPr>
              <w:jc w:val="left"/>
            </w:pPr>
            <w:r>
              <w:t>4</w:t>
            </w:r>
          </w:p>
        </w:tc>
        <w:tc>
          <w:tcPr>
            <w:tcW w:w="1358" w:type="dxa"/>
            <w:vAlign w:val="center"/>
          </w:tcPr>
          <w:p w14:paraId="44D0D3DE" w14:textId="77777777" w:rsidR="00D923DC" w:rsidRDefault="00D923DC" w:rsidP="00942D38">
            <w:pPr>
              <w:jc w:val="left"/>
            </w:pPr>
            <w:r>
              <w:t>A</w:t>
            </w:r>
          </w:p>
        </w:tc>
        <w:tc>
          <w:tcPr>
            <w:tcW w:w="1358" w:type="dxa"/>
            <w:vAlign w:val="center"/>
          </w:tcPr>
          <w:p w14:paraId="1A5CBCB9" w14:textId="19C6891B" w:rsidR="00D923DC" w:rsidRDefault="00D923DC" w:rsidP="00942D38">
            <w:pPr>
              <w:jc w:val="left"/>
            </w:pPr>
            <w:r>
              <w:t>21/02/20</w:t>
            </w:r>
            <w:r w:rsidR="002D631F">
              <w:t>22</w:t>
            </w:r>
          </w:p>
        </w:tc>
      </w:tr>
      <w:tr w:rsidR="00D923DC" w14:paraId="14D2CF20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698D7FCF" w14:textId="77777777" w:rsidR="00D923DC" w:rsidRDefault="00D923DC" w:rsidP="00942D38">
            <w:pPr>
              <w:jc w:val="left"/>
            </w:pPr>
            <w:r>
              <w:t>9</w:t>
            </w:r>
          </w:p>
        </w:tc>
        <w:tc>
          <w:tcPr>
            <w:tcW w:w="1134" w:type="dxa"/>
            <w:vAlign w:val="center"/>
          </w:tcPr>
          <w:p w14:paraId="746D1751" w14:textId="77777777" w:rsidR="00D923DC" w:rsidRDefault="00D923DC" w:rsidP="00942D38">
            <w:pPr>
              <w:jc w:val="left"/>
            </w:pPr>
            <w:r>
              <w:t>5</w:t>
            </w:r>
          </w:p>
        </w:tc>
        <w:tc>
          <w:tcPr>
            <w:tcW w:w="1358" w:type="dxa"/>
            <w:vAlign w:val="center"/>
          </w:tcPr>
          <w:p w14:paraId="18246694" w14:textId="77777777" w:rsidR="00D923DC" w:rsidRDefault="00D923DC" w:rsidP="00942D38">
            <w:pPr>
              <w:jc w:val="left"/>
            </w:pPr>
            <w:r>
              <w:t>C</w:t>
            </w:r>
          </w:p>
        </w:tc>
        <w:tc>
          <w:tcPr>
            <w:tcW w:w="1358" w:type="dxa"/>
            <w:vAlign w:val="center"/>
          </w:tcPr>
          <w:p w14:paraId="478001D3" w14:textId="45D83C5A" w:rsidR="00D923DC" w:rsidRDefault="00D923DC" w:rsidP="00942D38">
            <w:pPr>
              <w:jc w:val="left"/>
            </w:pPr>
            <w:r>
              <w:t>01/03/20</w:t>
            </w:r>
            <w:r w:rsidR="002D631F">
              <w:t>22</w:t>
            </w:r>
          </w:p>
        </w:tc>
      </w:tr>
      <w:tr w:rsidR="00D923DC" w14:paraId="0906CB7B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7660BF6F" w14:textId="77777777" w:rsidR="00D923DC" w:rsidRDefault="00D923DC" w:rsidP="00942D38">
            <w:pPr>
              <w:jc w:val="left"/>
            </w:pPr>
            <w:r>
              <w:t>10</w:t>
            </w:r>
          </w:p>
        </w:tc>
        <w:tc>
          <w:tcPr>
            <w:tcW w:w="1134" w:type="dxa"/>
            <w:vAlign w:val="center"/>
          </w:tcPr>
          <w:p w14:paraId="789D0A18" w14:textId="77777777" w:rsidR="00D923DC" w:rsidRDefault="00D923DC" w:rsidP="00942D38">
            <w:pPr>
              <w:jc w:val="left"/>
            </w:pPr>
            <w:r>
              <w:t>3</w:t>
            </w:r>
          </w:p>
        </w:tc>
        <w:tc>
          <w:tcPr>
            <w:tcW w:w="1358" w:type="dxa"/>
            <w:vAlign w:val="center"/>
          </w:tcPr>
          <w:p w14:paraId="3B9935D4" w14:textId="77777777" w:rsidR="00D923DC" w:rsidRDefault="00D923DC" w:rsidP="00942D38">
            <w:pPr>
              <w:jc w:val="left"/>
            </w:pPr>
            <w:r>
              <w:t>A</w:t>
            </w:r>
          </w:p>
        </w:tc>
        <w:tc>
          <w:tcPr>
            <w:tcW w:w="1358" w:type="dxa"/>
            <w:vAlign w:val="center"/>
          </w:tcPr>
          <w:p w14:paraId="7FB2CA46" w14:textId="13902503" w:rsidR="00D923DC" w:rsidRDefault="00D923DC" w:rsidP="00942D38">
            <w:pPr>
              <w:jc w:val="left"/>
            </w:pPr>
            <w:r>
              <w:t>01/03/20</w:t>
            </w:r>
            <w:r w:rsidR="002D631F">
              <w:t>22</w:t>
            </w:r>
          </w:p>
        </w:tc>
      </w:tr>
      <w:tr w:rsidR="00D923DC" w14:paraId="60DD56E3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64B8DE76" w14:textId="77777777" w:rsidR="00D923DC" w:rsidRDefault="00D923DC" w:rsidP="00942D38">
            <w:pPr>
              <w:jc w:val="left"/>
            </w:pPr>
            <w:r>
              <w:t>11</w:t>
            </w:r>
          </w:p>
        </w:tc>
        <w:tc>
          <w:tcPr>
            <w:tcW w:w="1134" w:type="dxa"/>
            <w:vAlign w:val="center"/>
          </w:tcPr>
          <w:p w14:paraId="233B3839" w14:textId="77777777" w:rsidR="00D923DC" w:rsidRDefault="00D923DC" w:rsidP="00942D38">
            <w:pPr>
              <w:jc w:val="left"/>
            </w:pPr>
            <w:r>
              <w:t>3</w:t>
            </w:r>
          </w:p>
        </w:tc>
        <w:tc>
          <w:tcPr>
            <w:tcW w:w="1358" w:type="dxa"/>
            <w:vAlign w:val="center"/>
          </w:tcPr>
          <w:p w14:paraId="31E8B701" w14:textId="77777777" w:rsidR="00D923DC" w:rsidRDefault="00D923DC" w:rsidP="00942D38">
            <w:pPr>
              <w:jc w:val="left"/>
            </w:pPr>
            <w:r>
              <w:t>C</w:t>
            </w:r>
          </w:p>
        </w:tc>
        <w:tc>
          <w:tcPr>
            <w:tcW w:w="1358" w:type="dxa"/>
            <w:vAlign w:val="center"/>
          </w:tcPr>
          <w:p w14:paraId="47C1621A" w14:textId="5F4162B9" w:rsidR="00D923DC" w:rsidRDefault="00D923DC" w:rsidP="00942D38">
            <w:pPr>
              <w:jc w:val="left"/>
            </w:pPr>
            <w:r>
              <w:t>05/03/20</w:t>
            </w:r>
            <w:r w:rsidR="002D631F">
              <w:t>22</w:t>
            </w:r>
          </w:p>
        </w:tc>
      </w:tr>
      <w:tr w:rsidR="00D923DC" w14:paraId="43AEDC95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265B1B55" w14:textId="77777777" w:rsidR="00D923DC" w:rsidRDefault="00D923DC" w:rsidP="00942D38">
            <w:pPr>
              <w:jc w:val="left"/>
            </w:pPr>
            <w:r>
              <w:t>12</w:t>
            </w:r>
          </w:p>
        </w:tc>
        <w:tc>
          <w:tcPr>
            <w:tcW w:w="1134" w:type="dxa"/>
            <w:vAlign w:val="center"/>
          </w:tcPr>
          <w:p w14:paraId="10344FB1" w14:textId="77777777" w:rsidR="00D923DC" w:rsidRDefault="00D923DC" w:rsidP="00942D38">
            <w:pPr>
              <w:jc w:val="left"/>
            </w:pPr>
            <w:r>
              <w:t>2</w:t>
            </w:r>
          </w:p>
        </w:tc>
        <w:tc>
          <w:tcPr>
            <w:tcW w:w="1358" w:type="dxa"/>
            <w:vAlign w:val="center"/>
          </w:tcPr>
          <w:p w14:paraId="41E1FB8A" w14:textId="77777777" w:rsidR="00D923DC" w:rsidRDefault="00D923DC" w:rsidP="00942D38">
            <w:pPr>
              <w:jc w:val="left"/>
            </w:pPr>
            <w:r>
              <w:t>B</w:t>
            </w:r>
          </w:p>
        </w:tc>
        <w:tc>
          <w:tcPr>
            <w:tcW w:w="1358" w:type="dxa"/>
            <w:vAlign w:val="center"/>
          </w:tcPr>
          <w:p w14:paraId="157BA67E" w14:textId="156EB3EA" w:rsidR="00D923DC" w:rsidRDefault="00D923DC" w:rsidP="00942D38">
            <w:pPr>
              <w:jc w:val="left"/>
            </w:pPr>
            <w:r>
              <w:t>07/03/20</w:t>
            </w:r>
            <w:r w:rsidR="002D631F">
              <w:t>22</w:t>
            </w:r>
          </w:p>
        </w:tc>
      </w:tr>
      <w:tr w:rsidR="00D923DC" w14:paraId="7F1A14BA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26510B6F" w14:textId="77777777" w:rsidR="00D923DC" w:rsidRDefault="00D923DC" w:rsidP="00942D38">
            <w:pPr>
              <w:jc w:val="left"/>
            </w:pPr>
            <w:r>
              <w:t>13</w:t>
            </w:r>
          </w:p>
        </w:tc>
        <w:tc>
          <w:tcPr>
            <w:tcW w:w="1134" w:type="dxa"/>
            <w:vAlign w:val="center"/>
          </w:tcPr>
          <w:p w14:paraId="0E3069DC" w14:textId="77777777" w:rsidR="00D923DC" w:rsidRDefault="00D923DC" w:rsidP="00942D38">
            <w:pPr>
              <w:jc w:val="left"/>
            </w:pPr>
            <w:r>
              <w:t>2</w:t>
            </w:r>
          </w:p>
        </w:tc>
        <w:tc>
          <w:tcPr>
            <w:tcW w:w="1358" w:type="dxa"/>
            <w:vAlign w:val="center"/>
          </w:tcPr>
          <w:p w14:paraId="7259C9CD" w14:textId="77777777" w:rsidR="00D923DC" w:rsidRDefault="00D923DC" w:rsidP="00942D38">
            <w:pPr>
              <w:jc w:val="left"/>
            </w:pPr>
            <w:r>
              <w:t>B</w:t>
            </w:r>
          </w:p>
        </w:tc>
        <w:tc>
          <w:tcPr>
            <w:tcW w:w="1358" w:type="dxa"/>
            <w:vAlign w:val="center"/>
          </w:tcPr>
          <w:p w14:paraId="799FB61B" w14:textId="49C1DAC6" w:rsidR="00D923DC" w:rsidRDefault="00D923DC" w:rsidP="00942D38">
            <w:pPr>
              <w:jc w:val="left"/>
            </w:pPr>
            <w:r>
              <w:t>11/03/20</w:t>
            </w:r>
            <w:r w:rsidR="002D631F">
              <w:t>22</w:t>
            </w:r>
          </w:p>
        </w:tc>
      </w:tr>
      <w:tr w:rsidR="00D923DC" w14:paraId="48F3FBED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269A2B91" w14:textId="77777777" w:rsidR="00D923DC" w:rsidRDefault="00D923DC" w:rsidP="00942D38">
            <w:pPr>
              <w:jc w:val="left"/>
            </w:pPr>
            <w:r>
              <w:t>14</w:t>
            </w:r>
          </w:p>
        </w:tc>
        <w:tc>
          <w:tcPr>
            <w:tcW w:w="1134" w:type="dxa"/>
            <w:vAlign w:val="center"/>
          </w:tcPr>
          <w:p w14:paraId="0386273B" w14:textId="77777777" w:rsidR="00D923DC" w:rsidRDefault="00D923DC" w:rsidP="00942D38">
            <w:pPr>
              <w:jc w:val="left"/>
            </w:pPr>
            <w:r>
              <w:t>1</w:t>
            </w:r>
          </w:p>
        </w:tc>
        <w:tc>
          <w:tcPr>
            <w:tcW w:w="1358" w:type="dxa"/>
            <w:vAlign w:val="center"/>
          </w:tcPr>
          <w:p w14:paraId="4C9BB5D5" w14:textId="77777777" w:rsidR="00D923DC" w:rsidRDefault="00D923DC" w:rsidP="00942D38">
            <w:pPr>
              <w:jc w:val="left"/>
            </w:pPr>
            <w:r>
              <w:t>A</w:t>
            </w:r>
          </w:p>
        </w:tc>
        <w:tc>
          <w:tcPr>
            <w:tcW w:w="1358" w:type="dxa"/>
            <w:vAlign w:val="center"/>
          </w:tcPr>
          <w:p w14:paraId="0C9B9D73" w14:textId="66348033" w:rsidR="00D923DC" w:rsidRDefault="00D923DC" w:rsidP="00942D38">
            <w:pPr>
              <w:jc w:val="left"/>
            </w:pPr>
            <w:r>
              <w:t>18/03/20</w:t>
            </w:r>
            <w:r w:rsidR="002D631F">
              <w:t>22</w:t>
            </w:r>
          </w:p>
        </w:tc>
      </w:tr>
      <w:tr w:rsidR="00D923DC" w14:paraId="2A495399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531480F3" w14:textId="77777777" w:rsidR="00D923DC" w:rsidRDefault="00D923DC" w:rsidP="00942D38">
            <w:pPr>
              <w:jc w:val="left"/>
            </w:pPr>
            <w:r>
              <w:t>15</w:t>
            </w:r>
          </w:p>
        </w:tc>
        <w:tc>
          <w:tcPr>
            <w:tcW w:w="1134" w:type="dxa"/>
            <w:vAlign w:val="center"/>
          </w:tcPr>
          <w:p w14:paraId="54A3B98D" w14:textId="77777777" w:rsidR="00D923DC" w:rsidRDefault="00D923DC" w:rsidP="00942D38">
            <w:pPr>
              <w:jc w:val="left"/>
            </w:pPr>
            <w:r>
              <w:t>1</w:t>
            </w:r>
          </w:p>
        </w:tc>
        <w:tc>
          <w:tcPr>
            <w:tcW w:w="1358" w:type="dxa"/>
            <w:vAlign w:val="center"/>
          </w:tcPr>
          <w:p w14:paraId="281236CF" w14:textId="77777777" w:rsidR="00D923DC" w:rsidRDefault="00D923DC" w:rsidP="00942D38">
            <w:pPr>
              <w:jc w:val="left"/>
            </w:pPr>
            <w:r>
              <w:t>C</w:t>
            </w:r>
          </w:p>
        </w:tc>
        <w:tc>
          <w:tcPr>
            <w:tcW w:w="1358" w:type="dxa"/>
            <w:vAlign w:val="center"/>
          </w:tcPr>
          <w:p w14:paraId="5DCD5BD8" w14:textId="1C66CCEF" w:rsidR="00D923DC" w:rsidRDefault="00D923DC" w:rsidP="00942D38">
            <w:pPr>
              <w:jc w:val="left"/>
            </w:pPr>
            <w:r>
              <w:t>29/03/20</w:t>
            </w:r>
            <w:r w:rsidR="002D631F">
              <w:t>22</w:t>
            </w:r>
          </w:p>
        </w:tc>
      </w:tr>
      <w:tr w:rsidR="00D923DC" w14:paraId="3BC5D9CD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5A18DE29" w14:textId="77777777" w:rsidR="00D923DC" w:rsidRDefault="00D923DC" w:rsidP="00942D38">
            <w:pPr>
              <w:jc w:val="left"/>
            </w:pPr>
            <w:r>
              <w:t>16</w:t>
            </w:r>
          </w:p>
        </w:tc>
        <w:tc>
          <w:tcPr>
            <w:tcW w:w="1134" w:type="dxa"/>
            <w:vAlign w:val="center"/>
          </w:tcPr>
          <w:p w14:paraId="070FB2F9" w14:textId="77777777" w:rsidR="00D923DC" w:rsidRDefault="00D923DC" w:rsidP="00942D38">
            <w:pPr>
              <w:jc w:val="left"/>
            </w:pPr>
            <w:r>
              <w:t>5</w:t>
            </w:r>
          </w:p>
        </w:tc>
        <w:tc>
          <w:tcPr>
            <w:tcW w:w="1358" w:type="dxa"/>
            <w:vAlign w:val="center"/>
          </w:tcPr>
          <w:p w14:paraId="0051B967" w14:textId="77777777" w:rsidR="00D923DC" w:rsidRDefault="00D923DC" w:rsidP="00942D38">
            <w:pPr>
              <w:jc w:val="left"/>
            </w:pPr>
            <w:r>
              <w:t>B</w:t>
            </w:r>
          </w:p>
        </w:tc>
        <w:tc>
          <w:tcPr>
            <w:tcW w:w="1358" w:type="dxa"/>
            <w:vAlign w:val="center"/>
          </w:tcPr>
          <w:p w14:paraId="5A4247B5" w14:textId="698B2B3E" w:rsidR="00D923DC" w:rsidRDefault="00D923DC" w:rsidP="00942D38">
            <w:pPr>
              <w:jc w:val="left"/>
            </w:pPr>
            <w:r>
              <w:t>08/04/20</w:t>
            </w:r>
            <w:r w:rsidR="002D631F">
              <w:t>22</w:t>
            </w:r>
          </w:p>
        </w:tc>
      </w:tr>
      <w:tr w:rsidR="00D923DC" w14:paraId="28D01318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304156AE" w14:textId="77777777" w:rsidR="00D923DC" w:rsidRDefault="00D923DC" w:rsidP="00942D38">
            <w:pPr>
              <w:jc w:val="left"/>
            </w:pPr>
            <w:r>
              <w:t>17</w:t>
            </w:r>
          </w:p>
        </w:tc>
        <w:tc>
          <w:tcPr>
            <w:tcW w:w="1134" w:type="dxa"/>
            <w:vAlign w:val="center"/>
          </w:tcPr>
          <w:p w14:paraId="55A71672" w14:textId="77777777" w:rsidR="00D923DC" w:rsidRDefault="00D923DC" w:rsidP="00942D38">
            <w:pPr>
              <w:jc w:val="left"/>
            </w:pPr>
            <w:r>
              <w:t>5</w:t>
            </w:r>
          </w:p>
        </w:tc>
        <w:tc>
          <w:tcPr>
            <w:tcW w:w="1358" w:type="dxa"/>
            <w:vAlign w:val="center"/>
          </w:tcPr>
          <w:p w14:paraId="0614E6F7" w14:textId="77777777" w:rsidR="00D923DC" w:rsidRDefault="00D923DC" w:rsidP="00942D38">
            <w:pPr>
              <w:jc w:val="left"/>
            </w:pPr>
            <w:r>
              <w:t>C</w:t>
            </w:r>
          </w:p>
        </w:tc>
        <w:tc>
          <w:tcPr>
            <w:tcW w:w="1358" w:type="dxa"/>
            <w:vAlign w:val="center"/>
          </w:tcPr>
          <w:p w14:paraId="6AED3325" w14:textId="575E7131" w:rsidR="00D923DC" w:rsidRDefault="00D923DC" w:rsidP="00942D38">
            <w:pPr>
              <w:jc w:val="left"/>
            </w:pPr>
            <w:r>
              <w:t>09/04/20</w:t>
            </w:r>
            <w:r w:rsidR="002D631F">
              <w:t>22</w:t>
            </w:r>
          </w:p>
        </w:tc>
      </w:tr>
      <w:tr w:rsidR="00D923DC" w14:paraId="3DDACC91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517954E9" w14:textId="77777777" w:rsidR="00D923DC" w:rsidRDefault="00D923DC" w:rsidP="00942D38">
            <w:pPr>
              <w:jc w:val="left"/>
            </w:pPr>
            <w:r>
              <w:t>18</w:t>
            </w:r>
          </w:p>
        </w:tc>
        <w:tc>
          <w:tcPr>
            <w:tcW w:w="1134" w:type="dxa"/>
            <w:vAlign w:val="center"/>
          </w:tcPr>
          <w:p w14:paraId="36BB5CA4" w14:textId="77777777" w:rsidR="00D923DC" w:rsidRDefault="00D923DC" w:rsidP="00942D38">
            <w:pPr>
              <w:jc w:val="left"/>
            </w:pPr>
            <w:r>
              <w:t>4</w:t>
            </w:r>
          </w:p>
        </w:tc>
        <w:tc>
          <w:tcPr>
            <w:tcW w:w="1358" w:type="dxa"/>
            <w:vAlign w:val="center"/>
          </w:tcPr>
          <w:p w14:paraId="4CDDCBEE" w14:textId="77777777" w:rsidR="00D923DC" w:rsidRDefault="00D923DC" w:rsidP="00942D38">
            <w:pPr>
              <w:jc w:val="left"/>
            </w:pPr>
            <w:r>
              <w:t>C</w:t>
            </w:r>
          </w:p>
        </w:tc>
        <w:tc>
          <w:tcPr>
            <w:tcW w:w="1358" w:type="dxa"/>
            <w:vAlign w:val="center"/>
          </w:tcPr>
          <w:p w14:paraId="73E546D2" w14:textId="34237531" w:rsidR="00D923DC" w:rsidRDefault="00D923DC" w:rsidP="00942D38">
            <w:pPr>
              <w:jc w:val="left"/>
            </w:pPr>
            <w:r>
              <w:t>09/04/20</w:t>
            </w:r>
            <w:r w:rsidR="002D631F">
              <w:t>22</w:t>
            </w:r>
          </w:p>
        </w:tc>
      </w:tr>
      <w:tr w:rsidR="00D923DC" w14:paraId="36564965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0DE6AE45" w14:textId="77777777" w:rsidR="00D923DC" w:rsidRDefault="00D923DC" w:rsidP="00942D38">
            <w:pPr>
              <w:jc w:val="left"/>
            </w:pPr>
            <w:r>
              <w:t>19</w:t>
            </w:r>
          </w:p>
        </w:tc>
        <w:tc>
          <w:tcPr>
            <w:tcW w:w="1134" w:type="dxa"/>
            <w:vAlign w:val="center"/>
          </w:tcPr>
          <w:p w14:paraId="65B84D81" w14:textId="77777777" w:rsidR="00D923DC" w:rsidRDefault="00D923DC" w:rsidP="00942D38">
            <w:pPr>
              <w:jc w:val="left"/>
            </w:pPr>
            <w:r>
              <w:t>1</w:t>
            </w:r>
          </w:p>
        </w:tc>
        <w:tc>
          <w:tcPr>
            <w:tcW w:w="1358" w:type="dxa"/>
            <w:vAlign w:val="center"/>
          </w:tcPr>
          <w:p w14:paraId="6A822FCB" w14:textId="77777777" w:rsidR="00D923DC" w:rsidRDefault="00D923DC" w:rsidP="00942D38">
            <w:pPr>
              <w:jc w:val="left"/>
            </w:pPr>
            <w:r>
              <w:t>A</w:t>
            </w:r>
          </w:p>
        </w:tc>
        <w:tc>
          <w:tcPr>
            <w:tcW w:w="1358" w:type="dxa"/>
            <w:vAlign w:val="center"/>
          </w:tcPr>
          <w:p w14:paraId="1F706819" w14:textId="3AEFE9C8" w:rsidR="00D923DC" w:rsidRDefault="00D923DC" w:rsidP="00942D38">
            <w:pPr>
              <w:jc w:val="left"/>
            </w:pPr>
            <w:r>
              <w:t>12/04/20</w:t>
            </w:r>
            <w:r w:rsidR="002D631F">
              <w:t>22</w:t>
            </w:r>
          </w:p>
        </w:tc>
      </w:tr>
      <w:tr w:rsidR="00D923DC" w14:paraId="1980AE9C" w14:textId="77777777" w:rsidTr="00942D38">
        <w:trPr>
          <w:trHeight w:hRule="exact" w:val="227"/>
        </w:trPr>
        <w:tc>
          <w:tcPr>
            <w:tcW w:w="1101" w:type="dxa"/>
            <w:vAlign w:val="center"/>
          </w:tcPr>
          <w:p w14:paraId="274A7804" w14:textId="77777777" w:rsidR="00D923DC" w:rsidRDefault="00D923DC" w:rsidP="00942D38">
            <w:pPr>
              <w:jc w:val="left"/>
            </w:pPr>
            <w:r>
              <w:t>20</w:t>
            </w:r>
          </w:p>
        </w:tc>
        <w:tc>
          <w:tcPr>
            <w:tcW w:w="1134" w:type="dxa"/>
            <w:vAlign w:val="center"/>
          </w:tcPr>
          <w:p w14:paraId="6EEB0080" w14:textId="77777777" w:rsidR="00D923DC" w:rsidRDefault="00D923DC" w:rsidP="00942D38">
            <w:pPr>
              <w:jc w:val="left"/>
            </w:pPr>
            <w:r>
              <w:t>2</w:t>
            </w:r>
          </w:p>
        </w:tc>
        <w:tc>
          <w:tcPr>
            <w:tcW w:w="1358" w:type="dxa"/>
            <w:vAlign w:val="center"/>
          </w:tcPr>
          <w:p w14:paraId="487F208A" w14:textId="77777777" w:rsidR="00D923DC" w:rsidRDefault="00D923DC" w:rsidP="00942D38">
            <w:pPr>
              <w:jc w:val="left"/>
            </w:pPr>
            <w:r>
              <w:t>A</w:t>
            </w:r>
          </w:p>
        </w:tc>
        <w:tc>
          <w:tcPr>
            <w:tcW w:w="1358" w:type="dxa"/>
            <w:vAlign w:val="center"/>
          </w:tcPr>
          <w:p w14:paraId="501039A7" w14:textId="6CDC67D3" w:rsidR="00D923DC" w:rsidRPr="002D631F" w:rsidRDefault="00D923DC" w:rsidP="00942D38">
            <w:pPr>
              <w:jc w:val="left"/>
              <w:rPr>
                <w:u w:val="single"/>
              </w:rPr>
            </w:pPr>
            <w:r>
              <w:t>19/04/20</w:t>
            </w:r>
            <w:r w:rsidR="002D631F">
              <w:t>22</w:t>
            </w:r>
          </w:p>
        </w:tc>
      </w:tr>
    </w:tbl>
    <w:p w14:paraId="78B76292" w14:textId="77777777" w:rsidR="00D923DC" w:rsidRDefault="00D923DC" w:rsidP="00D923DC">
      <w:pPr>
        <w:jc w:val="left"/>
      </w:pPr>
    </w:p>
    <w:p w14:paraId="2E4D7B51" w14:textId="77777777" w:rsidR="00D923DC" w:rsidRDefault="00D923DC" w:rsidP="00D923DC">
      <w:pPr>
        <w:spacing w:after="0" w:line="240" w:lineRule="auto"/>
        <w:jc w:val="left"/>
      </w:pPr>
      <w:r>
        <w:t>Crear las consultas SQL necesarias para obtener los siguientes datos:</w:t>
      </w:r>
    </w:p>
    <w:p w14:paraId="6D80AB10" w14:textId="77777777" w:rsidR="00D923DC" w:rsidRDefault="00D923DC" w:rsidP="00D923DC">
      <w:pPr>
        <w:spacing w:after="0" w:line="240" w:lineRule="auto"/>
        <w:jc w:val="left"/>
      </w:pPr>
    </w:p>
    <w:p w14:paraId="7C2F8071" w14:textId="77777777" w:rsidR="00D923DC" w:rsidRDefault="00D923DC" w:rsidP="00D923DC">
      <w:pPr>
        <w:pStyle w:val="Prrafodelista"/>
        <w:numPr>
          <w:ilvl w:val="0"/>
          <w:numId w:val="45"/>
        </w:numPr>
        <w:jc w:val="left"/>
      </w:pPr>
      <w:r>
        <w:t>Todas las compras detalladas con los datos del cliente, de los productos y de cada una de las ventas (código de cliente, nombre de cliente, nombre de provincia, producto, importe, fecha de la venta)</w:t>
      </w:r>
    </w:p>
    <w:p w14:paraId="455F642A" w14:textId="77777777" w:rsidR="00D923DC" w:rsidRDefault="00D923DC" w:rsidP="00D923DC">
      <w:pPr>
        <w:pStyle w:val="Prrafodelista"/>
        <w:numPr>
          <w:ilvl w:val="0"/>
          <w:numId w:val="45"/>
        </w:numPr>
        <w:jc w:val="left"/>
      </w:pPr>
      <w:r>
        <w:t>Las compras detalladas de los clientes de Teruel.</w:t>
      </w:r>
    </w:p>
    <w:p w14:paraId="7792757F" w14:textId="77777777" w:rsidR="00D923DC" w:rsidRDefault="00D923DC" w:rsidP="00D923DC">
      <w:pPr>
        <w:pStyle w:val="Prrafodelista"/>
        <w:numPr>
          <w:ilvl w:val="0"/>
          <w:numId w:val="45"/>
        </w:numPr>
        <w:jc w:val="left"/>
      </w:pPr>
      <w:r>
        <w:t>Las compras detalladas de los clientes de Huesca y Zaragoza en el primer trimestre de 2015</w:t>
      </w:r>
    </w:p>
    <w:p w14:paraId="48B28BF6" w14:textId="77777777" w:rsidR="00D923DC" w:rsidRDefault="00D923DC" w:rsidP="00D923DC">
      <w:pPr>
        <w:pStyle w:val="Prrafodelista"/>
        <w:numPr>
          <w:ilvl w:val="0"/>
          <w:numId w:val="45"/>
        </w:numPr>
        <w:jc w:val="left"/>
      </w:pPr>
      <w:r>
        <w:t>Las compras agrupadas por producto de todos los clientes mostrando el número de compras y el importe total para cada producto por cada uno de los clientes (código de cliente, provincia, producto, número de ventas, importe total)</w:t>
      </w:r>
    </w:p>
    <w:p w14:paraId="04B03BE8" w14:textId="1DDEAFCC" w:rsidR="00D923DC" w:rsidRDefault="00D923DC" w:rsidP="00D923DC">
      <w:pPr>
        <w:pStyle w:val="Prrafodelista"/>
        <w:numPr>
          <w:ilvl w:val="0"/>
          <w:numId w:val="45"/>
        </w:numPr>
        <w:jc w:val="left"/>
      </w:pPr>
      <w:r>
        <w:t xml:space="preserve">Número de peonzas totales que se han comprado en el mes de </w:t>
      </w:r>
      <w:r w:rsidR="00CA7202">
        <w:t>marzo</w:t>
      </w:r>
      <w:r>
        <w:t xml:space="preserve"> por los clientes de Zaragoza (número de peonzas e importe total)</w:t>
      </w:r>
    </w:p>
    <w:p w14:paraId="77F6D718" w14:textId="77777777" w:rsidR="00D923DC" w:rsidRDefault="00D923DC" w:rsidP="00D923DC">
      <w:pPr>
        <w:pStyle w:val="Prrafodelista"/>
        <w:numPr>
          <w:ilvl w:val="0"/>
          <w:numId w:val="45"/>
        </w:numPr>
        <w:jc w:val="left"/>
      </w:pPr>
      <w:r>
        <w:t>Las compras realizadas por todos los clientes agrupadas por mes (código de cliente, nombre, provincia, mes, número de compras, importe total)</w:t>
      </w:r>
    </w:p>
    <w:p w14:paraId="38BE5EFD" w14:textId="5C2CE730" w:rsidR="00D923DC" w:rsidRDefault="00D923DC" w:rsidP="00D923DC">
      <w:pPr>
        <w:jc w:val="left"/>
      </w:pPr>
      <w:r>
        <w:t>Detalle de todas las ventas agrupadas por día del mes (día del mes, producto, número de compras, importe total). Por ejemplo, los días 1 de enero, febrero, marzo y abril se agruparán como día del mes 1</w:t>
      </w:r>
    </w:p>
    <w:p w14:paraId="21289195" w14:textId="3D1A9389" w:rsidR="00526CF0" w:rsidRDefault="006F395A" w:rsidP="00526CF0">
      <w:pPr>
        <w:jc w:val="left"/>
      </w:pPr>
      <w:r>
        <w:t>S</w:t>
      </w:r>
      <w:r w:rsidR="00526CF0">
        <w:t>olución del Problema:</w:t>
      </w:r>
    </w:p>
    <w:p w14:paraId="4966581F" w14:textId="59891581" w:rsidR="00B355B7" w:rsidRDefault="00526CF0" w:rsidP="00A924F1">
      <w:pPr>
        <w:jc w:val="left"/>
      </w:pPr>
      <w:r>
        <w:t xml:space="preserve">En el folder </w:t>
      </w:r>
      <w:r w:rsidR="006F395A">
        <w:t>Solución</w:t>
      </w:r>
      <w:r>
        <w:t xml:space="preserve"> 2 se encuentran los </w:t>
      </w:r>
      <w:r w:rsidR="006F395A">
        <w:t>scripts necesarios</w:t>
      </w:r>
      <w:r>
        <w:t xml:space="preserve"> para la solución del problema con un archivo de notas donde especifican los pasos a seguir.</w:t>
      </w:r>
    </w:p>
    <w:p w14:paraId="60C43BB0" w14:textId="77777777" w:rsidR="00B355B7" w:rsidRDefault="00B355B7" w:rsidP="00A924F1">
      <w:pPr>
        <w:jc w:val="left"/>
      </w:pPr>
    </w:p>
    <w:p w14:paraId="64B42B1F" w14:textId="764F718E" w:rsidR="00A924F1" w:rsidRDefault="00D923DC" w:rsidP="00A924F1">
      <w:pPr>
        <w:jc w:val="left"/>
      </w:pPr>
      <w:r>
        <w:t>3</w:t>
      </w:r>
      <w:r w:rsidR="00A924F1">
        <w:t>) Bases de Datos.</w:t>
      </w:r>
    </w:p>
    <w:p w14:paraId="6EE729F0" w14:textId="77777777" w:rsidR="00A924F1" w:rsidRDefault="00A924F1" w:rsidP="00A924F1">
      <w:pPr>
        <w:jc w:val="left"/>
      </w:pPr>
      <w:r>
        <w:t>Don Pepe Muelas, gran aficionado la música, debido al alto volumen de grabaciones que posee desea construir una base de datos que gestione toda su discografía. Diseñar el modelo entidad-relación de la base de datos necesaria para almacenar las grabaciones, intérpretes y compañías que editan cada grabación, teniendo en cuenta que:</w:t>
      </w:r>
    </w:p>
    <w:p w14:paraId="3540C8AF" w14:textId="1BE68C3E" w:rsidR="00A924F1" w:rsidRDefault="00A924F1" w:rsidP="00A924F1">
      <w:pPr>
        <w:numPr>
          <w:ilvl w:val="0"/>
          <w:numId w:val="44"/>
        </w:numPr>
        <w:jc w:val="left"/>
      </w:pPr>
      <w:r>
        <w:lastRenderedPageBreak/>
        <w:t>De cada grabación se debe almacenar el título, la categoría musical a la que pertenece (jazz, rock, ...), el número de temas que lo componen y un campo descripción que pueda almacenar aspectos especiales de la grabación. Además</w:t>
      </w:r>
      <w:r w:rsidR="00CA7202">
        <w:t>,</w:t>
      </w:r>
      <w:r>
        <w:t xml:space="preserve"> cada grabación se distingue de las otras por su título.</w:t>
      </w:r>
    </w:p>
    <w:p w14:paraId="115FBC04" w14:textId="769EF785" w:rsidR="00A924F1" w:rsidRDefault="00A924F1" w:rsidP="00A924F1">
      <w:pPr>
        <w:numPr>
          <w:ilvl w:val="0"/>
          <w:numId w:val="44"/>
        </w:numPr>
        <w:jc w:val="left"/>
      </w:pPr>
      <w:r>
        <w:t>Cada grabación tiene un formato asociado (CD, cinta,</w:t>
      </w:r>
      <w:r w:rsidR="00CA7202">
        <w:t xml:space="preserve"> </w:t>
      </w:r>
      <w:r>
        <w:t>...) y una grabación puede existir en diferentes formatos. Para cada una de ellas se desea conocer su estado de conservación (bueno, malo, regular).</w:t>
      </w:r>
    </w:p>
    <w:p w14:paraId="20BCA226" w14:textId="77777777" w:rsidR="00A924F1" w:rsidRDefault="00A924F1" w:rsidP="00A924F1">
      <w:pPr>
        <w:numPr>
          <w:ilvl w:val="0"/>
          <w:numId w:val="44"/>
        </w:numPr>
        <w:jc w:val="left"/>
      </w:pPr>
      <w:r>
        <w:t>De los intérpretes se desea registrar su nombre y una breve descripción que contenga los aspectos más relevantes de su discografía, así como las grabaciones en las que ha participado cada uno y en qué fecha participó.</w:t>
      </w:r>
    </w:p>
    <w:p w14:paraId="7FA54439" w14:textId="77777777" w:rsidR="00A924F1" w:rsidRDefault="00A924F1" w:rsidP="00A924F1">
      <w:pPr>
        <w:spacing w:after="0"/>
        <w:jc w:val="left"/>
      </w:pPr>
      <w:r>
        <w:t>Toda grabación es editada por una compañía discográfica, la cual se desea almacenar.</w:t>
      </w:r>
    </w:p>
    <w:p w14:paraId="0237364C" w14:textId="430A189B" w:rsidR="00A924F1" w:rsidRDefault="00A924F1" w:rsidP="00A924F1">
      <w:pPr>
        <w:spacing w:after="0"/>
        <w:jc w:val="left"/>
      </w:pPr>
      <w:r>
        <w:t>Una compañía discográfica se diferencia de otra por un Identificador de compañía y tiene un nombre y una dirección.</w:t>
      </w:r>
    </w:p>
    <w:p w14:paraId="755EBF42" w14:textId="77777777" w:rsidR="006F395A" w:rsidRDefault="006F395A" w:rsidP="00A924F1">
      <w:pPr>
        <w:spacing w:after="0"/>
        <w:jc w:val="left"/>
      </w:pPr>
    </w:p>
    <w:p w14:paraId="737DFAC4" w14:textId="27186430" w:rsidR="006F395A" w:rsidRDefault="006F395A" w:rsidP="006F395A">
      <w:pPr>
        <w:jc w:val="left"/>
      </w:pPr>
      <w:r>
        <w:t>Solución del Problema:</w:t>
      </w:r>
    </w:p>
    <w:p w14:paraId="6A810A88" w14:textId="17743031" w:rsidR="006F395A" w:rsidRDefault="006F395A" w:rsidP="00A924F1">
      <w:pPr>
        <w:spacing w:after="0"/>
        <w:jc w:val="left"/>
      </w:pPr>
      <w:r>
        <w:t>En el folder Solución 3 se encuentra la imagen del MER</w:t>
      </w:r>
    </w:p>
    <w:p w14:paraId="1B2AB131" w14:textId="028BC01A" w:rsidR="00A924F1" w:rsidRDefault="00A924F1" w:rsidP="00A924F1">
      <w:pPr>
        <w:jc w:val="left"/>
      </w:pPr>
      <w:r>
        <w:t xml:space="preserve"> </w:t>
      </w:r>
    </w:p>
    <w:p w14:paraId="46554909" w14:textId="3342005B" w:rsidR="006F395A" w:rsidRDefault="006F395A" w:rsidP="00A924F1">
      <w:pPr>
        <w:jc w:val="left"/>
      </w:pPr>
      <w:r>
        <w:rPr>
          <w:noProof/>
        </w:rPr>
        <w:drawing>
          <wp:inline distT="0" distB="0" distL="0" distR="0" wp14:anchorId="06146586" wp14:editId="59FA51E6">
            <wp:extent cx="5791200" cy="32499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6564" w14:textId="77777777" w:rsidR="00A924F1" w:rsidRDefault="00A924F1" w:rsidP="00A924F1">
      <w:pPr>
        <w:spacing w:after="0" w:line="240" w:lineRule="auto"/>
        <w:jc w:val="left"/>
      </w:pPr>
    </w:p>
    <w:p w14:paraId="4FD02639" w14:textId="17BEF321" w:rsidR="00A924F1" w:rsidRDefault="00B355B7" w:rsidP="00A924F1">
      <w:pPr>
        <w:jc w:val="left"/>
      </w:pPr>
      <w:r>
        <w:t>4</w:t>
      </w:r>
      <w:r w:rsidR="00A924F1">
        <w:t>) Realizar la implementación de una clase Controller de un api Rest que incluya un endpoint “/api/usuarios” tipo “get” para listar los usuarios de una tabla USUARIOS de una bd, incluyendo la capa de servicio con el acceso a la bd para obtener el select de usuarios mediante jdbctemplate.</w:t>
      </w:r>
    </w:p>
    <w:p w14:paraId="70A4B6AE" w14:textId="77777777" w:rsidR="006F395A" w:rsidRDefault="006F395A" w:rsidP="006F395A">
      <w:pPr>
        <w:jc w:val="left"/>
      </w:pPr>
      <w:r>
        <w:t>Solución del Problema:</w:t>
      </w:r>
    </w:p>
    <w:p w14:paraId="1381EA85" w14:textId="793F2ECF" w:rsidR="006F395A" w:rsidRDefault="006F395A" w:rsidP="00A924F1">
      <w:pPr>
        <w:jc w:val="left"/>
      </w:pPr>
      <w:r>
        <w:t>En este caso hice uso del api del punto uno para crear el endpoint</w:t>
      </w:r>
      <w:r w:rsidR="00ED51A8">
        <w:t xml:space="preserve"> que haciendo uso de JDBC Template me consulte todos los usuarios de la tabla de Usuarios</w:t>
      </w:r>
    </w:p>
    <w:p w14:paraId="6E8FD3EB" w14:textId="14C820D7" w:rsidR="00A924F1" w:rsidRDefault="00ED51A8" w:rsidP="00A924F1">
      <w:r>
        <w:rPr>
          <w:noProof/>
        </w:rPr>
        <w:lastRenderedPageBreak/>
        <w:drawing>
          <wp:inline distT="0" distB="0" distL="0" distR="0" wp14:anchorId="6F481B2F" wp14:editId="2A36D64D">
            <wp:extent cx="5387340" cy="2240280"/>
            <wp:effectExtent l="0" t="0" r="381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489C" w14:textId="527610B0" w:rsidR="00ED51A8" w:rsidRDefault="00ED51A8" w:rsidP="00A924F1">
      <w:pPr>
        <w:jc w:val="left"/>
      </w:pPr>
      <w:r>
        <w:t>Para realizar la prueba del endpoint en PostMan o cualquier otro programa de su preferencia realice lo siguiente:</w:t>
      </w:r>
    </w:p>
    <w:p w14:paraId="166B1385" w14:textId="66920F8F" w:rsidR="00ED51A8" w:rsidRDefault="00ED51A8" w:rsidP="00A924F1">
      <w:pPr>
        <w:jc w:val="left"/>
      </w:pPr>
      <w:r>
        <w:t>Haciendo uso del método get escriba lo siguiente:</w:t>
      </w:r>
    </w:p>
    <w:p w14:paraId="0C6BDBAF" w14:textId="144C5F39" w:rsidR="00ED51A8" w:rsidRPr="00ED51A8" w:rsidRDefault="00ED51A8" w:rsidP="00A924F1">
      <w:pPr>
        <w:jc w:val="left"/>
        <w:rPr>
          <w:sz w:val="28"/>
          <w:szCs w:val="28"/>
        </w:rPr>
      </w:pPr>
      <w:r w:rsidRPr="00ED51A8">
        <w:rPr>
          <w:rFonts w:ascii="Helvetica" w:hAnsi="Helvetica" w:cs="Helvetica"/>
          <w:color w:val="FFFFFF"/>
          <w:sz w:val="28"/>
          <w:szCs w:val="28"/>
          <w:shd w:val="clear" w:color="auto" w:fill="212121"/>
        </w:rPr>
        <w:t>http://localhost:8596/api/usuarios</w:t>
      </w:r>
    </w:p>
    <w:p w14:paraId="1EC1D0CA" w14:textId="5CA09BEA" w:rsidR="00A924F1" w:rsidRDefault="00B355B7" w:rsidP="00A924F1">
      <w:pPr>
        <w:jc w:val="left"/>
      </w:pPr>
      <w:r>
        <w:t>5</w:t>
      </w:r>
      <w:r w:rsidR="00A924F1">
        <w:t xml:space="preserve">) </w:t>
      </w:r>
      <w:r w:rsidR="00A924F1" w:rsidRPr="00D75183">
        <w:t>Dada una tabla CLIENTES con los campos CLIENTE y SALDO, se solicita implementar un método que mediante dos updates reste un importe del campo saldo del cliente1 y lo sume al saldo del cliente en una sola transacción, de forma que en caso de excepción el saldo de los dos clientes vuelva a su valor anterior.</w:t>
      </w:r>
    </w:p>
    <w:p w14:paraId="0C7396F3" w14:textId="77777777" w:rsidR="00A924F1" w:rsidRPr="005A7A6D" w:rsidRDefault="00A924F1" w:rsidP="00A924F1">
      <w:pPr>
        <w:jc w:val="left"/>
        <w:rPr>
          <w:rFonts w:ascii="Courier New" w:hAnsi="Courier New" w:cs="Courier New"/>
          <w:lang w:val="fr-FR"/>
        </w:rPr>
      </w:pPr>
      <w:r w:rsidRPr="00CA7202">
        <w:rPr>
          <w:lang w:val="fr-FR"/>
        </w:rPr>
        <w:br/>
      </w:r>
      <w:r w:rsidRPr="005A7A6D">
        <w:rPr>
          <w:rFonts w:ascii="Courier New" w:hAnsi="Courier New" w:cs="Courier New"/>
          <w:lang w:val="fr-FR"/>
        </w:rPr>
        <w:t>private void trasnferencia(Connection conn, BigDecimal importe, int cliente1, int cliente2) {</w:t>
      </w:r>
      <w:r w:rsidRPr="005A7A6D">
        <w:rPr>
          <w:rFonts w:ascii="Courier New" w:hAnsi="Courier New" w:cs="Courier New"/>
          <w:lang w:val="fr-FR"/>
        </w:rPr>
        <w:br/>
        <w:t>}</w:t>
      </w:r>
    </w:p>
    <w:p w14:paraId="09900C97" w14:textId="77777777" w:rsidR="00ED51A8" w:rsidRDefault="00ED51A8" w:rsidP="00ED51A8">
      <w:pPr>
        <w:jc w:val="left"/>
      </w:pPr>
      <w:r>
        <w:t>Solución del Problema:</w:t>
      </w:r>
    </w:p>
    <w:p w14:paraId="763FA0E5" w14:textId="4C8402EF" w:rsidR="00ED51A8" w:rsidRDefault="00ED51A8" w:rsidP="00ED51A8">
      <w:pPr>
        <w:jc w:val="left"/>
      </w:pPr>
      <w:r>
        <w:t>En este caso hice uso del api del punto uno adicione un entidad Cliente con su servicio, controller y repository, creando en la misma base de dato del punto la tabla Cliente con unos importes iniciales, para probar que el saldo del cliente 1 disminuya y la del cliente 2 aumente en una transacción</w:t>
      </w:r>
      <w:r w:rsidR="00EF27FB">
        <w:t>,</w:t>
      </w:r>
      <w:r>
        <w:t xml:space="preserve"> realice en postman lo siguiente:</w:t>
      </w:r>
    </w:p>
    <w:p w14:paraId="1FF60C29" w14:textId="61B895DC" w:rsidR="00ED51A8" w:rsidRDefault="00ED51A8" w:rsidP="00ED51A8">
      <w:pPr>
        <w:jc w:val="left"/>
      </w:pPr>
      <w:r>
        <w:t>Por el método post:</w:t>
      </w:r>
    </w:p>
    <w:p w14:paraId="0159F610" w14:textId="0CF48342" w:rsidR="00ED51A8" w:rsidRPr="00EF27FB" w:rsidRDefault="00ED51A8" w:rsidP="00ED51A8">
      <w:pPr>
        <w:jc w:val="left"/>
        <w:rPr>
          <w:sz w:val="28"/>
          <w:szCs w:val="28"/>
        </w:rPr>
      </w:pPr>
      <w:r w:rsidRPr="00EF27FB">
        <w:rPr>
          <w:rFonts w:ascii="Helvetica" w:hAnsi="Helvetica" w:cs="Helvetica"/>
          <w:color w:val="FFFFFF"/>
          <w:sz w:val="28"/>
          <w:szCs w:val="28"/>
          <w:shd w:val="clear" w:color="auto" w:fill="212121"/>
        </w:rPr>
        <w:t>http://localhost:8596/transaccion</w:t>
      </w:r>
    </w:p>
    <w:p w14:paraId="1DF49E48" w14:textId="2B874E6F" w:rsidR="00A924F1" w:rsidRDefault="00EF27FB" w:rsidP="00F26896">
      <w:pPr>
        <w:jc w:val="left"/>
      </w:pPr>
      <w:r>
        <w:t>y en el body agregue el siguiente json</w:t>
      </w:r>
    </w:p>
    <w:p w14:paraId="71A2BF2E" w14:textId="77777777" w:rsidR="00EF27FB" w:rsidRPr="00EF27FB" w:rsidRDefault="00EF27FB" w:rsidP="00EF27FB">
      <w:pPr>
        <w:shd w:val="clear" w:color="auto" w:fill="1E1E1E"/>
        <w:spacing w:after="0" w:line="270" w:lineRule="atLeast"/>
        <w:jc w:val="left"/>
        <w:rPr>
          <w:rFonts w:ascii="Courier New" w:hAnsi="Courier New" w:cs="Courier New"/>
          <w:color w:val="D4D4D4"/>
          <w:szCs w:val="18"/>
          <w:lang w:val="es-CO" w:eastAsia="es-CO"/>
        </w:rPr>
      </w:pPr>
      <w:r w:rsidRPr="00EF27FB">
        <w:rPr>
          <w:rFonts w:ascii="Courier New" w:hAnsi="Courier New" w:cs="Courier New"/>
          <w:color w:val="DCDCDC"/>
          <w:szCs w:val="18"/>
          <w:lang w:val="es-CO" w:eastAsia="es-CO"/>
        </w:rPr>
        <w:t>{</w:t>
      </w:r>
    </w:p>
    <w:p w14:paraId="0B8D4D3D" w14:textId="77777777" w:rsidR="00EF27FB" w:rsidRPr="00EF27FB" w:rsidRDefault="00EF27FB" w:rsidP="00EF27FB">
      <w:pPr>
        <w:shd w:val="clear" w:color="auto" w:fill="1E1E1E"/>
        <w:spacing w:after="0" w:line="270" w:lineRule="atLeast"/>
        <w:jc w:val="left"/>
        <w:rPr>
          <w:rFonts w:ascii="Courier New" w:hAnsi="Courier New" w:cs="Courier New"/>
          <w:color w:val="D4D4D4"/>
          <w:szCs w:val="18"/>
          <w:lang w:val="es-CO" w:eastAsia="es-CO"/>
        </w:rPr>
      </w:pPr>
      <w:r w:rsidRPr="00EF27FB">
        <w:rPr>
          <w:rFonts w:ascii="Courier New" w:hAnsi="Courier New" w:cs="Courier New"/>
          <w:color w:val="D4D4D4"/>
          <w:szCs w:val="18"/>
          <w:lang w:val="es-CO" w:eastAsia="es-CO"/>
        </w:rPr>
        <w:t>    </w:t>
      </w:r>
      <w:r w:rsidRPr="00EF27FB">
        <w:rPr>
          <w:rFonts w:ascii="Courier New" w:hAnsi="Courier New" w:cs="Courier New"/>
          <w:color w:val="9CDCFE"/>
          <w:szCs w:val="18"/>
          <w:lang w:val="es-CO" w:eastAsia="es-CO"/>
        </w:rPr>
        <w:t>"cliente1"</w:t>
      </w:r>
      <w:r w:rsidRPr="00EF27FB">
        <w:rPr>
          <w:rFonts w:ascii="Courier New" w:hAnsi="Courier New" w:cs="Courier New"/>
          <w:color w:val="DCDCDC"/>
          <w:szCs w:val="18"/>
          <w:lang w:val="es-CO" w:eastAsia="es-CO"/>
        </w:rPr>
        <w:t>:</w:t>
      </w:r>
      <w:r w:rsidRPr="00EF27FB">
        <w:rPr>
          <w:rFonts w:ascii="Courier New" w:hAnsi="Courier New" w:cs="Courier New"/>
          <w:color w:val="B5CEA8"/>
          <w:szCs w:val="18"/>
          <w:lang w:val="es-CO" w:eastAsia="es-CO"/>
        </w:rPr>
        <w:t>1</w:t>
      </w:r>
      <w:r w:rsidRPr="00EF27FB">
        <w:rPr>
          <w:rFonts w:ascii="Courier New" w:hAnsi="Courier New" w:cs="Courier New"/>
          <w:color w:val="DCDCDC"/>
          <w:szCs w:val="18"/>
          <w:lang w:val="es-CO" w:eastAsia="es-CO"/>
        </w:rPr>
        <w:t>,</w:t>
      </w:r>
    </w:p>
    <w:p w14:paraId="46D8C4A6" w14:textId="77777777" w:rsidR="00EF27FB" w:rsidRPr="00EF27FB" w:rsidRDefault="00EF27FB" w:rsidP="00EF27FB">
      <w:pPr>
        <w:shd w:val="clear" w:color="auto" w:fill="1E1E1E"/>
        <w:spacing w:after="0" w:line="270" w:lineRule="atLeast"/>
        <w:jc w:val="left"/>
        <w:rPr>
          <w:rFonts w:ascii="Courier New" w:hAnsi="Courier New" w:cs="Courier New"/>
          <w:color w:val="D4D4D4"/>
          <w:szCs w:val="18"/>
          <w:lang w:val="es-CO" w:eastAsia="es-CO"/>
        </w:rPr>
      </w:pPr>
      <w:r w:rsidRPr="00EF27FB">
        <w:rPr>
          <w:rFonts w:ascii="Courier New" w:hAnsi="Courier New" w:cs="Courier New"/>
          <w:color w:val="D4D4D4"/>
          <w:szCs w:val="18"/>
          <w:lang w:val="es-CO" w:eastAsia="es-CO"/>
        </w:rPr>
        <w:t>    </w:t>
      </w:r>
      <w:r w:rsidRPr="00EF27FB">
        <w:rPr>
          <w:rFonts w:ascii="Courier New" w:hAnsi="Courier New" w:cs="Courier New"/>
          <w:color w:val="9CDCFE"/>
          <w:szCs w:val="18"/>
          <w:lang w:val="es-CO" w:eastAsia="es-CO"/>
        </w:rPr>
        <w:t>"cliente2"</w:t>
      </w:r>
      <w:r w:rsidRPr="00EF27FB">
        <w:rPr>
          <w:rFonts w:ascii="Courier New" w:hAnsi="Courier New" w:cs="Courier New"/>
          <w:color w:val="DCDCDC"/>
          <w:szCs w:val="18"/>
          <w:lang w:val="es-CO" w:eastAsia="es-CO"/>
        </w:rPr>
        <w:t>:</w:t>
      </w:r>
      <w:r w:rsidRPr="00EF27FB">
        <w:rPr>
          <w:rFonts w:ascii="Courier New" w:hAnsi="Courier New" w:cs="Courier New"/>
          <w:color w:val="B5CEA8"/>
          <w:szCs w:val="18"/>
          <w:lang w:val="es-CO" w:eastAsia="es-CO"/>
        </w:rPr>
        <w:t>2</w:t>
      </w:r>
      <w:r w:rsidRPr="00EF27FB">
        <w:rPr>
          <w:rFonts w:ascii="Courier New" w:hAnsi="Courier New" w:cs="Courier New"/>
          <w:color w:val="DCDCDC"/>
          <w:szCs w:val="18"/>
          <w:lang w:val="es-CO" w:eastAsia="es-CO"/>
        </w:rPr>
        <w:t>,</w:t>
      </w:r>
    </w:p>
    <w:p w14:paraId="04FCE395" w14:textId="58755AD4" w:rsidR="00EF27FB" w:rsidRPr="00EF27FB" w:rsidRDefault="00EF27FB" w:rsidP="00EF27FB">
      <w:pPr>
        <w:shd w:val="clear" w:color="auto" w:fill="1E1E1E"/>
        <w:spacing w:after="0" w:line="270" w:lineRule="atLeast"/>
        <w:jc w:val="left"/>
        <w:rPr>
          <w:rFonts w:ascii="Courier New" w:hAnsi="Courier New" w:cs="Courier New"/>
          <w:color w:val="D4D4D4"/>
          <w:szCs w:val="18"/>
          <w:lang w:val="es-CO" w:eastAsia="es-CO"/>
        </w:rPr>
      </w:pPr>
      <w:r w:rsidRPr="00EF27FB">
        <w:rPr>
          <w:rFonts w:ascii="Courier New" w:hAnsi="Courier New" w:cs="Courier New"/>
          <w:color w:val="D4D4D4"/>
          <w:szCs w:val="18"/>
          <w:lang w:val="es-CO" w:eastAsia="es-CO"/>
        </w:rPr>
        <w:t>    </w:t>
      </w:r>
      <w:r w:rsidRPr="00EF27FB">
        <w:rPr>
          <w:rFonts w:ascii="Courier New" w:hAnsi="Courier New" w:cs="Courier New"/>
          <w:color w:val="9CDCFE"/>
          <w:szCs w:val="18"/>
          <w:lang w:val="es-CO" w:eastAsia="es-CO"/>
        </w:rPr>
        <w:t>"importe"</w:t>
      </w:r>
      <w:r w:rsidRPr="00EF27FB">
        <w:rPr>
          <w:rFonts w:ascii="Courier New" w:hAnsi="Courier New" w:cs="Courier New"/>
          <w:color w:val="DCDCDC"/>
          <w:szCs w:val="18"/>
          <w:lang w:val="es-CO" w:eastAsia="es-CO"/>
        </w:rPr>
        <w:t>:</w:t>
      </w:r>
      <w:r w:rsidRPr="00EF27FB">
        <w:rPr>
          <w:rFonts w:ascii="Courier New" w:hAnsi="Courier New" w:cs="Courier New"/>
          <w:color w:val="D4D4D4"/>
          <w:szCs w:val="18"/>
          <w:lang w:val="es-CO" w:eastAsia="es-CO"/>
        </w:rPr>
        <w:t> </w:t>
      </w:r>
      <w:r w:rsidRPr="00EF27FB">
        <w:rPr>
          <w:rFonts w:ascii="Courier New" w:hAnsi="Courier New" w:cs="Courier New"/>
          <w:color w:val="CE9178"/>
          <w:szCs w:val="18"/>
          <w:lang w:val="es-CO" w:eastAsia="es-CO"/>
        </w:rPr>
        <w:t>"</w:t>
      </w:r>
      <w:r>
        <w:rPr>
          <w:rFonts w:ascii="Courier New" w:hAnsi="Courier New" w:cs="Courier New"/>
          <w:color w:val="CE9178"/>
          <w:szCs w:val="18"/>
          <w:lang w:val="es-CO" w:eastAsia="es-CO"/>
        </w:rPr>
        <w:t>25000</w:t>
      </w:r>
      <w:r w:rsidRPr="00EF27FB">
        <w:rPr>
          <w:rFonts w:ascii="Courier New" w:hAnsi="Courier New" w:cs="Courier New"/>
          <w:color w:val="CE9178"/>
          <w:szCs w:val="18"/>
          <w:lang w:val="es-CO" w:eastAsia="es-CO"/>
        </w:rPr>
        <w:t>"</w:t>
      </w:r>
    </w:p>
    <w:p w14:paraId="74B38558" w14:textId="77777777" w:rsidR="00EF27FB" w:rsidRPr="00EF27FB" w:rsidRDefault="00EF27FB" w:rsidP="00EF27FB">
      <w:pPr>
        <w:shd w:val="clear" w:color="auto" w:fill="1E1E1E"/>
        <w:spacing w:after="0" w:line="270" w:lineRule="atLeast"/>
        <w:jc w:val="left"/>
        <w:rPr>
          <w:rFonts w:ascii="Courier New" w:hAnsi="Courier New" w:cs="Courier New"/>
          <w:color w:val="D4D4D4"/>
          <w:szCs w:val="18"/>
          <w:lang w:val="es-CO" w:eastAsia="es-CO"/>
        </w:rPr>
      </w:pPr>
      <w:r w:rsidRPr="00EF27FB">
        <w:rPr>
          <w:rFonts w:ascii="Courier New" w:hAnsi="Courier New" w:cs="Courier New"/>
          <w:color w:val="DCDCDC"/>
          <w:szCs w:val="18"/>
          <w:lang w:val="es-CO" w:eastAsia="es-CO"/>
        </w:rPr>
        <w:t>}</w:t>
      </w:r>
    </w:p>
    <w:p w14:paraId="00D8B9E4" w14:textId="292A5953" w:rsidR="00EF27FB" w:rsidRDefault="00EF27FB" w:rsidP="00F26896">
      <w:pPr>
        <w:jc w:val="left"/>
      </w:pPr>
    </w:p>
    <w:p w14:paraId="58B1849E" w14:textId="63D81753" w:rsidR="00EF27FB" w:rsidRDefault="00EF27FB" w:rsidP="00F26896">
      <w:pPr>
        <w:jc w:val="left"/>
      </w:pPr>
      <w:r>
        <w:t>Donde el valor del importe puede varias a gusto del usuario.</w:t>
      </w:r>
    </w:p>
    <w:p w14:paraId="7403B001" w14:textId="77777777" w:rsidR="00EF27FB" w:rsidRPr="00ED51A8" w:rsidRDefault="00EF27FB" w:rsidP="00F26896">
      <w:pPr>
        <w:jc w:val="left"/>
      </w:pPr>
    </w:p>
    <w:p w14:paraId="4C6F310D" w14:textId="001646B8" w:rsidR="00A924F1" w:rsidRDefault="00B355B7" w:rsidP="00A924F1">
      <w:r>
        <w:lastRenderedPageBreak/>
        <w:t>6</w:t>
      </w:r>
      <w:r w:rsidR="00A924F1">
        <w:t>) Si tienes dos hilos concurrentes que necesitan acceder a valores de una clase global de la aplicación, como lo harías de forma que mientras un hilo accede a la variable el otro quede bloqueado y no pueda acceder hasta que el primero haga uso de la variable.</w:t>
      </w:r>
    </w:p>
    <w:p w14:paraId="3D54D23D" w14:textId="77777777" w:rsidR="00EF27FB" w:rsidRDefault="00EF27FB" w:rsidP="00EF27FB">
      <w:pPr>
        <w:jc w:val="left"/>
      </w:pPr>
      <w:r>
        <w:t>Solución del Problema:</w:t>
      </w:r>
    </w:p>
    <w:p w14:paraId="2AA0656F" w14:textId="7ED6CFCA" w:rsidR="004B4EFA" w:rsidRDefault="00EF27FB" w:rsidP="00A924F1">
      <w:pPr>
        <w:jc w:val="left"/>
      </w:pPr>
      <w:r>
        <w:t>En la carpeta Solución 6 se encuentra la solución del problema.</w:t>
      </w:r>
    </w:p>
    <w:sectPr w:rsidR="004B4EFA" w:rsidSect="0064418E">
      <w:headerReference w:type="default" r:id="rId14"/>
      <w:footerReference w:type="default" r:id="rId15"/>
      <w:footerReference w:type="first" r:id="rId16"/>
      <w:pgSz w:w="11906" w:h="16838" w:code="9"/>
      <w:pgMar w:top="2268" w:right="1134" w:bottom="1701" w:left="2268" w:header="567" w:footer="8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098C3" w14:textId="77777777" w:rsidR="00685296" w:rsidRDefault="00685296" w:rsidP="00462B4C">
      <w:r>
        <w:separator/>
      </w:r>
    </w:p>
  </w:endnote>
  <w:endnote w:type="continuationSeparator" w:id="0">
    <w:p w14:paraId="6FF26DBC" w14:textId="77777777" w:rsidR="00685296" w:rsidRDefault="00685296" w:rsidP="00462B4C">
      <w:r>
        <w:continuationSeparator/>
      </w:r>
    </w:p>
  </w:endnote>
  <w:endnote w:type="continuationNotice" w:id="1">
    <w:p w14:paraId="46990640" w14:textId="77777777" w:rsidR="00685296" w:rsidRDefault="006852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791E" w14:textId="06D4D27E" w:rsidR="00AC44A9" w:rsidRPr="00802434" w:rsidRDefault="00AC44A9" w:rsidP="00954529">
    <w:pPr>
      <w:pStyle w:val="Piedepgina"/>
      <w:pBdr>
        <w:top w:val="single" w:sz="4" w:space="1" w:color="CC0000"/>
      </w:pBdr>
      <w:spacing w:after="0" w:line="240" w:lineRule="auto"/>
      <w:jc w:val="left"/>
      <w:rPr>
        <w:rStyle w:val="Nmerodepgina"/>
        <w:sz w:val="13"/>
        <w:szCs w:val="13"/>
      </w:rPr>
    </w:pPr>
    <w:r w:rsidRPr="00802434">
      <w:rPr>
        <w:sz w:val="13"/>
        <w:szCs w:val="13"/>
      </w:rPr>
      <w:t xml:space="preserve">Documento: </w:t>
    </w:r>
    <w:r w:rsidRPr="00802434">
      <w:rPr>
        <w:sz w:val="13"/>
        <w:szCs w:val="13"/>
      </w:rPr>
      <w:fldChar w:fldCharType="begin"/>
    </w:r>
    <w:r w:rsidRPr="00802434">
      <w:rPr>
        <w:sz w:val="13"/>
        <w:szCs w:val="13"/>
      </w:rPr>
      <w:instrText xml:space="preserve"> FILENAME   \* MERGEFORMAT </w:instrText>
    </w:r>
    <w:r w:rsidRPr="00802434">
      <w:rPr>
        <w:sz w:val="13"/>
        <w:szCs w:val="13"/>
      </w:rPr>
      <w:fldChar w:fldCharType="separate"/>
    </w:r>
    <w:r w:rsidR="00862C6A">
      <w:rPr>
        <w:noProof/>
        <w:sz w:val="13"/>
        <w:szCs w:val="13"/>
      </w:rPr>
      <w:t>Prueba Ya Ganaste202</w:t>
    </w:r>
    <w:r w:rsidR="002F0AF6">
      <w:rPr>
        <w:noProof/>
        <w:sz w:val="13"/>
        <w:szCs w:val="13"/>
      </w:rPr>
      <w:t>2</w:t>
    </w:r>
    <w:r w:rsidR="00862C6A">
      <w:rPr>
        <w:noProof/>
        <w:sz w:val="13"/>
        <w:szCs w:val="13"/>
      </w:rPr>
      <w:t>.docx</w:t>
    </w:r>
    <w:r w:rsidRPr="00802434">
      <w:rPr>
        <w:sz w:val="13"/>
        <w:szCs w:val="13"/>
      </w:rPr>
      <w:fldChar w:fldCharType="end"/>
    </w:r>
    <w:r w:rsidRPr="00802434">
      <w:rPr>
        <w:sz w:val="13"/>
        <w:szCs w:val="13"/>
      </w:rPr>
      <w:tab/>
    </w:r>
    <w:r w:rsidRPr="00802434">
      <w:rPr>
        <w:sz w:val="13"/>
        <w:szCs w:val="13"/>
      </w:rPr>
      <w:tab/>
    </w:r>
    <w:r w:rsidRPr="00802434">
      <w:rPr>
        <w:rStyle w:val="Nmerodepgina"/>
        <w:sz w:val="13"/>
        <w:szCs w:val="13"/>
      </w:rPr>
      <w:fldChar w:fldCharType="begin"/>
    </w:r>
    <w:r w:rsidRPr="00802434">
      <w:rPr>
        <w:rStyle w:val="Nmerodepgina"/>
        <w:sz w:val="13"/>
        <w:szCs w:val="13"/>
      </w:rPr>
      <w:instrText xml:space="preserve"> PAGE </w:instrText>
    </w:r>
    <w:r w:rsidRPr="00802434">
      <w:rPr>
        <w:rStyle w:val="Nmerodepgina"/>
        <w:sz w:val="13"/>
        <w:szCs w:val="13"/>
      </w:rPr>
      <w:fldChar w:fldCharType="separate"/>
    </w:r>
    <w:r w:rsidR="004244DA">
      <w:rPr>
        <w:rStyle w:val="Nmerodepgina"/>
        <w:noProof/>
        <w:sz w:val="13"/>
        <w:szCs w:val="13"/>
      </w:rPr>
      <w:t>2</w:t>
    </w:r>
    <w:r w:rsidRPr="00802434">
      <w:rPr>
        <w:rStyle w:val="Nmerodepgina"/>
        <w:sz w:val="13"/>
        <w:szCs w:val="13"/>
      </w:rPr>
      <w:fldChar w:fldCharType="end"/>
    </w:r>
    <w:r w:rsidRPr="00802434">
      <w:rPr>
        <w:rStyle w:val="Nmerodepgina"/>
        <w:sz w:val="13"/>
        <w:szCs w:val="13"/>
      </w:rPr>
      <w:t>/</w:t>
    </w:r>
    <w:r w:rsidRPr="00802434">
      <w:rPr>
        <w:rStyle w:val="Nmerodepgina"/>
        <w:sz w:val="13"/>
        <w:szCs w:val="13"/>
      </w:rPr>
      <w:fldChar w:fldCharType="begin"/>
    </w:r>
    <w:r w:rsidRPr="00802434">
      <w:rPr>
        <w:rStyle w:val="Nmerodepgina"/>
        <w:sz w:val="13"/>
        <w:szCs w:val="13"/>
      </w:rPr>
      <w:instrText xml:space="preserve"> NUMPAGES </w:instrText>
    </w:r>
    <w:r w:rsidRPr="00802434">
      <w:rPr>
        <w:rStyle w:val="Nmerodepgina"/>
        <w:sz w:val="13"/>
        <w:szCs w:val="13"/>
      </w:rPr>
      <w:fldChar w:fldCharType="separate"/>
    </w:r>
    <w:r w:rsidR="004244DA">
      <w:rPr>
        <w:rStyle w:val="Nmerodepgina"/>
        <w:noProof/>
        <w:sz w:val="13"/>
        <w:szCs w:val="13"/>
      </w:rPr>
      <w:t>5</w:t>
    </w:r>
    <w:r w:rsidRPr="00802434">
      <w:rPr>
        <w:rStyle w:val="Nmerodepgina"/>
        <w:sz w:val="13"/>
        <w:szCs w:val="13"/>
      </w:rPr>
      <w:fldChar w:fldCharType="end"/>
    </w:r>
  </w:p>
  <w:p w14:paraId="42D34C77" w14:textId="0477A04E" w:rsidR="00AC44A9" w:rsidRPr="00802434" w:rsidRDefault="00AC44A9" w:rsidP="00954529">
    <w:pPr>
      <w:pStyle w:val="Piedepgina"/>
      <w:spacing w:after="0" w:line="240" w:lineRule="auto"/>
      <w:jc w:val="left"/>
      <w:rPr>
        <w:sz w:val="13"/>
        <w:szCs w:val="13"/>
      </w:rPr>
    </w:pPr>
    <w:r w:rsidRPr="00802434">
      <w:rPr>
        <w:rStyle w:val="Nmerodepgina"/>
        <w:sz w:val="13"/>
        <w:szCs w:val="13"/>
      </w:rPr>
      <w:t xml:space="preserve">Fecha: </w:t>
    </w:r>
    <w:r w:rsidRPr="00802434">
      <w:rPr>
        <w:rStyle w:val="Nmerodepgina"/>
        <w:sz w:val="13"/>
        <w:szCs w:val="13"/>
      </w:rPr>
      <w:fldChar w:fldCharType="begin"/>
    </w:r>
    <w:r w:rsidRPr="00802434">
      <w:rPr>
        <w:rStyle w:val="Nmerodepgina"/>
        <w:sz w:val="13"/>
        <w:szCs w:val="13"/>
      </w:rPr>
      <w:instrText xml:space="preserve"> DATE  \@ "dd/MM/yyyy"  \* MERGEFORMAT </w:instrText>
    </w:r>
    <w:r w:rsidRPr="00802434">
      <w:rPr>
        <w:rStyle w:val="Nmerodepgina"/>
        <w:sz w:val="13"/>
        <w:szCs w:val="13"/>
      </w:rPr>
      <w:fldChar w:fldCharType="separate"/>
    </w:r>
    <w:r w:rsidR="00D46A8E">
      <w:rPr>
        <w:rStyle w:val="Nmerodepgina"/>
        <w:noProof/>
        <w:sz w:val="13"/>
        <w:szCs w:val="13"/>
      </w:rPr>
      <w:t>02/04/2023</w:t>
    </w:r>
    <w:r w:rsidRPr="00802434">
      <w:rPr>
        <w:rStyle w:val="Nmerodepgina"/>
        <w:sz w:val="13"/>
        <w:szCs w:val="13"/>
      </w:rPr>
      <w:fldChar w:fldCharType="end"/>
    </w:r>
    <w:r w:rsidRPr="00802434">
      <w:rPr>
        <w:rStyle w:val="Nmerodepgina"/>
        <w:sz w:val="13"/>
        <w:szCs w:val="13"/>
      </w:rPr>
      <w:tab/>
    </w:r>
    <w:r w:rsidRPr="00802434">
      <w:rPr>
        <w:rStyle w:val="Nmerodepgina"/>
        <w:sz w:val="13"/>
        <w:szCs w:val="13"/>
      </w:rPr>
      <w:tab/>
      <w:t xml:space="preserve">v1.0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1721" w14:textId="6F11DCE5" w:rsidR="00AC44A9" w:rsidRDefault="00AC44A9" w:rsidP="00954529">
    <w:pPr>
      <w:pStyle w:val="Piedepgina"/>
      <w:jc w:val="right"/>
    </w:pPr>
    <w:r>
      <w:t xml:space="preserve">Copyright </w:t>
    </w:r>
    <w:r w:rsidR="00B94B84">
      <w:t>202</w:t>
    </w:r>
    <w:r w:rsidR="002F0AF6">
      <w:t>2</w:t>
    </w:r>
    <w:r>
      <w:t xml:space="preserve"> ® </w:t>
    </w:r>
    <w:r w:rsidR="00862C6A">
      <w:t>Ya Ganaste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ED21" w14:textId="77777777" w:rsidR="00685296" w:rsidRDefault="00685296" w:rsidP="00462B4C">
      <w:r>
        <w:separator/>
      </w:r>
    </w:p>
  </w:footnote>
  <w:footnote w:type="continuationSeparator" w:id="0">
    <w:p w14:paraId="099C17FF" w14:textId="77777777" w:rsidR="00685296" w:rsidRDefault="00685296" w:rsidP="00462B4C">
      <w:r>
        <w:continuationSeparator/>
      </w:r>
    </w:p>
  </w:footnote>
  <w:footnote w:type="continuationNotice" w:id="1">
    <w:p w14:paraId="7F3F3F66" w14:textId="77777777" w:rsidR="00685296" w:rsidRDefault="006852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221B" w14:textId="1A002BEA" w:rsidR="00AC44A9" w:rsidRDefault="00862C6A" w:rsidP="00862C6A">
    <w:pPr>
      <w:pStyle w:val="Encabezado"/>
    </w:pPr>
    <w:r w:rsidRPr="00862C6A">
      <w:rPr>
        <w:noProof/>
      </w:rPr>
      <w:drawing>
        <wp:inline distT="0" distB="0" distL="0" distR="0" wp14:anchorId="13A17971" wp14:editId="34BC97D4">
          <wp:extent cx="809738" cy="838317"/>
          <wp:effectExtent l="0" t="0" r="9525" b="0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9738" cy="838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7A3D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4E4C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5011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C43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38E98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7076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FABC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8448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5A6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8E5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E72F1"/>
    <w:multiLevelType w:val="hybridMultilevel"/>
    <w:tmpl w:val="F4E827AA"/>
    <w:lvl w:ilvl="0" w:tplc="4FE0D314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2F64E20"/>
    <w:multiLevelType w:val="hybridMultilevel"/>
    <w:tmpl w:val="DD4A18EA"/>
    <w:lvl w:ilvl="0" w:tplc="881C2DEA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FA97499"/>
    <w:multiLevelType w:val="hybridMultilevel"/>
    <w:tmpl w:val="4A40C830"/>
    <w:lvl w:ilvl="0" w:tplc="79124266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7973E2"/>
    <w:multiLevelType w:val="hybridMultilevel"/>
    <w:tmpl w:val="DF8EF5FA"/>
    <w:lvl w:ilvl="0" w:tplc="4FE0D314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0901D8"/>
    <w:multiLevelType w:val="hybridMultilevel"/>
    <w:tmpl w:val="669E3A0A"/>
    <w:lvl w:ilvl="0" w:tplc="5FDE47F8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6F087B"/>
    <w:multiLevelType w:val="hybridMultilevel"/>
    <w:tmpl w:val="BB1229A8"/>
    <w:lvl w:ilvl="0" w:tplc="D8DC00CA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7B832E1"/>
    <w:multiLevelType w:val="hybridMultilevel"/>
    <w:tmpl w:val="2954BE2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285413"/>
    <w:multiLevelType w:val="hybridMultilevel"/>
    <w:tmpl w:val="BA524A4C"/>
    <w:lvl w:ilvl="0" w:tplc="79124266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E0431C2"/>
    <w:multiLevelType w:val="hybridMultilevel"/>
    <w:tmpl w:val="25C07CE4"/>
    <w:lvl w:ilvl="0" w:tplc="D0D4F852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2B003AA"/>
    <w:multiLevelType w:val="multilevel"/>
    <w:tmpl w:val="3A4A8984"/>
    <w:lvl w:ilvl="0">
      <w:start w:val="1"/>
      <w:numFmt w:val="decimal"/>
      <w:lvlText w:val="%1."/>
      <w:lvlJc w:val="left"/>
      <w:pPr>
        <w:tabs>
          <w:tab w:val="num" w:pos="-7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255C06BA"/>
    <w:multiLevelType w:val="hybridMultilevel"/>
    <w:tmpl w:val="0DF0235E"/>
    <w:lvl w:ilvl="0" w:tplc="79D8CED2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5DC2D03"/>
    <w:multiLevelType w:val="hybridMultilevel"/>
    <w:tmpl w:val="2854795C"/>
    <w:lvl w:ilvl="0" w:tplc="79124266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8F31C42"/>
    <w:multiLevelType w:val="hybridMultilevel"/>
    <w:tmpl w:val="133EAF54"/>
    <w:lvl w:ilvl="0" w:tplc="FE4EBA98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FA21C7B"/>
    <w:multiLevelType w:val="hybridMultilevel"/>
    <w:tmpl w:val="D05296B6"/>
    <w:lvl w:ilvl="0" w:tplc="2958859A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FC02239"/>
    <w:multiLevelType w:val="hybridMultilevel"/>
    <w:tmpl w:val="4446BA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C628A"/>
    <w:multiLevelType w:val="multilevel"/>
    <w:tmpl w:val="7ED8A8F8"/>
    <w:lvl w:ilvl="0">
      <w:start w:val="1"/>
      <w:numFmt w:val="decimal"/>
      <w:lvlText w:val="%1."/>
      <w:lvlJc w:val="left"/>
      <w:pPr>
        <w:tabs>
          <w:tab w:val="num" w:pos="-7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348C1787"/>
    <w:multiLevelType w:val="hybridMultilevel"/>
    <w:tmpl w:val="FF70F0BE"/>
    <w:lvl w:ilvl="0" w:tplc="5FE0B1E4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A9D5EC4"/>
    <w:multiLevelType w:val="hybridMultilevel"/>
    <w:tmpl w:val="EEC239A4"/>
    <w:lvl w:ilvl="0" w:tplc="A5E256C4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D4C45CE"/>
    <w:multiLevelType w:val="hybridMultilevel"/>
    <w:tmpl w:val="30323C64"/>
    <w:lvl w:ilvl="0" w:tplc="79124266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77A48AA"/>
    <w:multiLevelType w:val="hybridMultilevel"/>
    <w:tmpl w:val="8C04190C"/>
    <w:lvl w:ilvl="0" w:tplc="053C0E44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A11255B"/>
    <w:multiLevelType w:val="hybridMultilevel"/>
    <w:tmpl w:val="799A650C"/>
    <w:lvl w:ilvl="0" w:tplc="646038A4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C702786"/>
    <w:multiLevelType w:val="hybridMultilevel"/>
    <w:tmpl w:val="4B36A5B2"/>
    <w:lvl w:ilvl="0" w:tplc="98E65E8A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0232712"/>
    <w:multiLevelType w:val="hybridMultilevel"/>
    <w:tmpl w:val="743A602A"/>
    <w:lvl w:ilvl="0" w:tplc="33E8CEF8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0CB4CFC"/>
    <w:multiLevelType w:val="hybridMultilevel"/>
    <w:tmpl w:val="6A4C3F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DA7187"/>
    <w:multiLevelType w:val="hybridMultilevel"/>
    <w:tmpl w:val="8A0692B0"/>
    <w:lvl w:ilvl="0" w:tplc="EFEA7D40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275190C"/>
    <w:multiLevelType w:val="multilevel"/>
    <w:tmpl w:val="7ED8A8F8"/>
    <w:lvl w:ilvl="0">
      <w:start w:val="1"/>
      <w:numFmt w:val="decimal"/>
      <w:pStyle w:val="Ttulo1"/>
      <w:lvlText w:val="%1."/>
      <w:lvlJc w:val="left"/>
      <w:pPr>
        <w:tabs>
          <w:tab w:val="num" w:pos="-72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58F566D7"/>
    <w:multiLevelType w:val="multilevel"/>
    <w:tmpl w:val="2B5E1080"/>
    <w:lvl w:ilvl="0">
      <w:start w:val="1"/>
      <w:numFmt w:val="decimal"/>
      <w:lvlText w:val="%1."/>
      <w:lvlJc w:val="left"/>
      <w:pPr>
        <w:tabs>
          <w:tab w:val="num" w:pos="-7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5B731863"/>
    <w:multiLevelType w:val="hybridMultilevel"/>
    <w:tmpl w:val="499EA35C"/>
    <w:lvl w:ilvl="0" w:tplc="4FE0D314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C737022"/>
    <w:multiLevelType w:val="multilevel"/>
    <w:tmpl w:val="7ED8A8F8"/>
    <w:lvl w:ilvl="0">
      <w:start w:val="1"/>
      <w:numFmt w:val="decimal"/>
      <w:lvlText w:val="%1."/>
      <w:lvlJc w:val="left"/>
      <w:pPr>
        <w:tabs>
          <w:tab w:val="num" w:pos="-7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66BE5832"/>
    <w:multiLevelType w:val="hybridMultilevel"/>
    <w:tmpl w:val="D938E150"/>
    <w:lvl w:ilvl="0" w:tplc="7A4E6A20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BE6C10"/>
    <w:multiLevelType w:val="hybridMultilevel"/>
    <w:tmpl w:val="77628B9C"/>
    <w:lvl w:ilvl="0" w:tplc="54FA7538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22C446E"/>
    <w:multiLevelType w:val="hybridMultilevel"/>
    <w:tmpl w:val="2EFE40D0"/>
    <w:lvl w:ilvl="0" w:tplc="06901EBA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2EB6720"/>
    <w:multiLevelType w:val="hybridMultilevel"/>
    <w:tmpl w:val="7B5ABC3E"/>
    <w:lvl w:ilvl="0" w:tplc="61DEE85A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C86B98"/>
    <w:multiLevelType w:val="hybridMultilevel"/>
    <w:tmpl w:val="7FAEA6C6"/>
    <w:lvl w:ilvl="0" w:tplc="689C94CA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3B07D4"/>
    <w:multiLevelType w:val="hybridMultilevel"/>
    <w:tmpl w:val="A96C0B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52637"/>
    <w:multiLevelType w:val="hybridMultilevel"/>
    <w:tmpl w:val="754A1B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A858A3"/>
    <w:multiLevelType w:val="hybridMultilevel"/>
    <w:tmpl w:val="5F548D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10683D"/>
    <w:multiLevelType w:val="hybridMultilevel"/>
    <w:tmpl w:val="CF929494"/>
    <w:lvl w:ilvl="0" w:tplc="518CCFC8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27971620">
    <w:abstractNumId w:val="19"/>
  </w:num>
  <w:num w:numId="2" w16cid:durableId="940643768">
    <w:abstractNumId w:val="36"/>
  </w:num>
  <w:num w:numId="3" w16cid:durableId="943417336">
    <w:abstractNumId w:val="35"/>
  </w:num>
  <w:num w:numId="4" w16cid:durableId="1734816802">
    <w:abstractNumId w:val="38"/>
  </w:num>
  <w:num w:numId="5" w16cid:durableId="194076912">
    <w:abstractNumId w:val="25"/>
  </w:num>
  <w:num w:numId="6" w16cid:durableId="874582694">
    <w:abstractNumId w:val="8"/>
  </w:num>
  <w:num w:numId="7" w16cid:durableId="1005089467">
    <w:abstractNumId w:val="3"/>
  </w:num>
  <w:num w:numId="8" w16cid:durableId="1628006222">
    <w:abstractNumId w:val="2"/>
  </w:num>
  <w:num w:numId="9" w16cid:durableId="613949903">
    <w:abstractNumId w:val="1"/>
  </w:num>
  <w:num w:numId="10" w16cid:durableId="308412478">
    <w:abstractNumId w:val="0"/>
  </w:num>
  <w:num w:numId="11" w16cid:durableId="1189177412">
    <w:abstractNumId w:val="9"/>
  </w:num>
  <w:num w:numId="12" w16cid:durableId="1923875444">
    <w:abstractNumId w:val="7"/>
  </w:num>
  <w:num w:numId="13" w16cid:durableId="1153789519">
    <w:abstractNumId w:val="6"/>
  </w:num>
  <w:num w:numId="14" w16cid:durableId="1821848559">
    <w:abstractNumId w:val="5"/>
  </w:num>
  <w:num w:numId="15" w16cid:durableId="739913628">
    <w:abstractNumId w:val="4"/>
  </w:num>
  <w:num w:numId="16" w16cid:durableId="458063349">
    <w:abstractNumId w:val="37"/>
  </w:num>
  <w:num w:numId="17" w16cid:durableId="1992446215">
    <w:abstractNumId w:val="30"/>
  </w:num>
  <w:num w:numId="18" w16cid:durableId="2095932427">
    <w:abstractNumId w:val="42"/>
  </w:num>
  <w:num w:numId="19" w16cid:durableId="1410812465">
    <w:abstractNumId w:val="17"/>
  </w:num>
  <w:num w:numId="20" w16cid:durableId="26755505">
    <w:abstractNumId w:val="43"/>
  </w:num>
  <w:num w:numId="21" w16cid:durableId="438648036">
    <w:abstractNumId w:val="40"/>
  </w:num>
  <w:num w:numId="22" w16cid:durableId="490412777">
    <w:abstractNumId w:val="26"/>
  </w:num>
  <w:num w:numId="23" w16cid:durableId="1297760306">
    <w:abstractNumId w:val="20"/>
  </w:num>
  <w:num w:numId="24" w16cid:durableId="1042706054">
    <w:abstractNumId w:val="15"/>
  </w:num>
  <w:num w:numId="25" w16cid:durableId="682439198">
    <w:abstractNumId w:val="29"/>
  </w:num>
  <w:num w:numId="26" w16cid:durableId="1498114332">
    <w:abstractNumId w:val="18"/>
  </w:num>
  <w:num w:numId="27" w16cid:durableId="1989170383">
    <w:abstractNumId w:val="23"/>
  </w:num>
  <w:num w:numId="28" w16cid:durableId="588151824">
    <w:abstractNumId w:val="22"/>
  </w:num>
  <w:num w:numId="29" w16cid:durableId="2049454888">
    <w:abstractNumId w:val="32"/>
  </w:num>
  <w:num w:numId="30" w16cid:durableId="879166985">
    <w:abstractNumId w:val="41"/>
  </w:num>
  <w:num w:numId="31" w16cid:durableId="1501506741">
    <w:abstractNumId w:val="47"/>
  </w:num>
  <w:num w:numId="32" w16cid:durableId="1626155478">
    <w:abstractNumId w:val="31"/>
  </w:num>
  <w:num w:numId="33" w16cid:durableId="1551770247">
    <w:abstractNumId w:val="14"/>
  </w:num>
  <w:num w:numId="34" w16cid:durableId="285546253">
    <w:abstractNumId w:val="11"/>
  </w:num>
  <w:num w:numId="35" w16cid:durableId="1309751273">
    <w:abstractNumId w:val="34"/>
  </w:num>
  <w:num w:numId="36" w16cid:durableId="2025401697">
    <w:abstractNumId w:val="39"/>
  </w:num>
  <w:num w:numId="37" w16cid:durableId="789981273">
    <w:abstractNumId w:val="27"/>
  </w:num>
  <w:num w:numId="38" w16cid:durableId="108593541">
    <w:abstractNumId w:val="16"/>
  </w:num>
  <w:num w:numId="39" w16cid:durableId="297150700">
    <w:abstractNumId w:val="28"/>
  </w:num>
  <w:num w:numId="40" w16cid:durableId="1149635338">
    <w:abstractNumId w:val="12"/>
  </w:num>
  <w:num w:numId="41" w16cid:durableId="1733234645">
    <w:abstractNumId w:val="21"/>
  </w:num>
  <w:num w:numId="42" w16cid:durableId="1750955861">
    <w:abstractNumId w:val="13"/>
  </w:num>
  <w:num w:numId="43" w16cid:durableId="1488473938">
    <w:abstractNumId w:val="10"/>
  </w:num>
  <w:num w:numId="44" w16cid:durableId="858474032">
    <w:abstractNumId w:val="44"/>
  </w:num>
  <w:num w:numId="45" w16cid:durableId="1430003987">
    <w:abstractNumId w:val="33"/>
  </w:num>
  <w:num w:numId="46" w16cid:durableId="360399682">
    <w:abstractNumId w:val="46"/>
  </w:num>
  <w:num w:numId="47" w16cid:durableId="1644777398">
    <w:abstractNumId w:val="24"/>
  </w:num>
  <w:num w:numId="48" w16cid:durableId="174733809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B3"/>
    <w:rsid w:val="00020687"/>
    <w:rsid w:val="00027028"/>
    <w:rsid w:val="0003323E"/>
    <w:rsid w:val="00045AB4"/>
    <w:rsid w:val="000C6C4A"/>
    <w:rsid w:val="000D43C4"/>
    <w:rsid w:val="000E0AA0"/>
    <w:rsid w:val="000E563A"/>
    <w:rsid w:val="00106CDB"/>
    <w:rsid w:val="001378F7"/>
    <w:rsid w:val="001A0C46"/>
    <w:rsid w:val="001F33A2"/>
    <w:rsid w:val="001F3DDF"/>
    <w:rsid w:val="00205F5C"/>
    <w:rsid w:val="00223907"/>
    <w:rsid w:val="0022520F"/>
    <w:rsid w:val="00236EE8"/>
    <w:rsid w:val="00254108"/>
    <w:rsid w:val="002612A3"/>
    <w:rsid w:val="002828B6"/>
    <w:rsid w:val="00291563"/>
    <w:rsid w:val="002B39D1"/>
    <w:rsid w:val="002D631F"/>
    <w:rsid w:val="002E4EA0"/>
    <w:rsid w:val="002F0AF6"/>
    <w:rsid w:val="002F28FB"/>
    <w:rsid w:val="0031048C"/>
    <w:rsid w:val="0033318A"/>
    <w:rsid w:val="00343BBA"/>
    <w:rsid w:val="003453B8"/>
    <w:rsid w:val="003576C4"/>
    <w:rsid w:val="0036136D"/>
    <w:rsid w:val="00367406"/>
    <w:rsid w:val="003C5812"/>
    <w:rsid w:val="003F30DA"/>
    <w:rsid w:val="004101C3"/>
    <w:rsid w:val="00411847"/>
    <w:rsid w:val="00420DA5"/>
    <w:rsid w:val="004244DA"/>
    <w:rsid w:val="00431EBE"/>
    <w:rsid w:val="0044384A"/>
    <w:rsid w:val="00457F25"/>
    <w:rsid w:val="00462B4C"/>
    <w:rsid w:val="004B4EFA"/>
    <w:rsid w:val="004B503F"/>
    <w:rsid w:val="004E3265"/>
    <w:rsid w:val="005108A2"/>
    <w:rsid w:val="005166AF"/>
    <w:rsid w:val="00526CF0"/>
    <w:rsid w:val="0053300E"/>
    <w:rsid w:val="005427FA"/>
    <w:rsid w:val="00556516"/>
    <w:rsid w:val="00586529"/>
    <w:rsid w:val="00594E79"/>
    <w:rsid w:val="005A7A6D"/>
    <w:rsid w:val="005B616F"/>
    <w:rsid w:val="005C4DD7"/>
    <w:rsid w:val="005C7553"/>
    <w:rsid w:val="00617DD3"/>
    <w:rsid w:val="0064418E"/>
    <w:rsid w:val="006459CD"/>
    <w:rsid w:val="00646782"/>
    <w:rsid w:val="006811A5"/>
    <w:rsid w:val="00685296"/>
    <w:rsid w:val="006912B3"/>
    <w:rsid w:val="006B02E7"/>
    <w:rsid w:val="006F395A"/>
    <w:rsid w:val="00753DA0"/>
    <w:rsid w:val="0075535F"/>
    <w:rsid w:val="00757A1E"/>
    <w:rsid w:val="0077241E"/>
    <w:rsid w:val="0077606C"/>
    <w:rsid w:val="0079248D"/>
    <w:rsid w:val="007C2FF8"/>
    <w:rsid w:val="007D55DB"/>
    <w:rsid w:val="007E3FBE"/>
    <w:rsid w:val="007E4597"/>
    <w:rsid w:val="00802434"/>
    <w:rsid w:val="00827CD8"/>
    <w:rsid w:val="008373E5"/>
    <w:rsid w:val="00842208"/>
    <w:rsid w:val="00862C6A"/>
    <w:rsid w:val="00880557"/>
    <w:rsid w:val="008D5FF2"/>
    <w:rsid w:val="008E7DA1"/>
    <w:rsid w:val="00900626"/>
    <w:rsid w:val="009065D7"/>
    <w:rsid w:val="00954529"/>
    <w:rsid w:val="009749E7"/>
    <w:rsid w:val="009C4BBF"/>
    <w:rsid w:val="009D3BC8"/>
    <w:rsid w:val="009E0D24"/>
    <w:rsid w:val="009E65AC"/>
    <w:rsid w:val="00A52D39"/>
    <w:rsid w:val="00A61428"/>
    <w:rsid w:val="00A6618C"/>
    <w:rsid w:val="00A70A8D"/>
    <w:rsid w:val="00A72A1E"/>
    <w:rsid w:val="00A924F1"/>
    <w:rsid w:val="00A93FC4"/>
    <w:rsid w:val="00AC40F1"/>
    <w:rsid w:val="00AC44A9"/>
    <w:rsid w:val="00B355B7"/>
    <w:rsid w:val="00B36A50"/>
    <w:rsid w:val="00B454F9"/>
    <w:rsid w:val="00B50F76"/>
    <w:rsid w:val="00B52BD5"/>
    <w:rsid w:val="00B55C68"/>
    <w:rsid w:val="00B94B84"/>
    <w:rsid w:val="00BE6C03"/>
    <w:rsid w:val="00C4154A"/>
    <w:rsid w:val="00C5012D"/>
    <w:rsid w:val="00C707F1"/>
    <w:rsid w:val="00C77895"/>
    <w:rsid w:val="00C85582"/>
    <w:rsid w:val="00C90853"/>
    <w:rsid w:val="00CA0661"/>
    <w:rsid w:val="00CA7202"/>
    <w:rsid w:val="00CC580B"/>
    <w:rsid w:val="00CF0D7B"/>
    <w:rsid w:val="00D3160F"/>
    <w:rsid w:val="00D31CA5"/>
    <w:rsid w:val="00D46A8E"/>
    <w:rsid w:val="00D75183"/>
    <w:rsid w:val="00D87886"/>
    <w:rsid w:val="00D923DC"/>
    <w:rsid w:val="00DB2C31"/>
    <w:rsid w:val="00DF6B4A"/>
    <w:rsid w:val="00E014E0"/>
    <w:rsid w:val="00E14DDB"/>
    <w:rsid w:val="00E36560"/>
    <w:rsid w:val="00E4375A"/>
    <w:rsid w:val="00E55702"/>
    <w:rsid w:val="00E75EEE"/>
    <w:rsid w:val="00E80D48"/>
    <w:rsid w:val="00EA18F5"/>
    <w:rsid w:val="00EB474C"/>
    <w:rsid w:val="00ED51A8"/>
    <w:rsid w:val="00EF27FB"/>
    <w:rsid w:val="00F14C19"/>
    <w:rsid w:val="00F16B31"/>
    <w:rsid w:val="00F26896"/>
    <w:rsid w:val="00F634FC"/>
    <w:rsid w:val="00F94C80"/>
    <w:rsid w:val="00FF6DE6"/>
    <w:rsid w:val="1C2DC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AE3DE0"/>
  <w15:docId w15:val="{EBCC0859-255F-419A-81CF-CC39AD33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08A2"/>
    <w:pPr>
      <w:spacing w:after="120" w:line="300" w:lineRule="auto"/>
      <w:jc w:val="both"/>
    </w:pPr>
    <w:rPr>
      <w:rFonts w:ascii="Trebuchet MS" w:hAnsi="Trebuchet MS"/>
      <w:sz w:val="18"/>
      <w:szCs w:val="24"/>
    </w:rPr>
  </w:style>
  <w:style w:type="paragraph" w:styleId="Ttulo1">
    <w:name w:val="heading 1"/>
    <w:basedOn w:val="Normal"/>
    <w:next w:val="Normal"/>
    <w:qFormat/>
    <w:rsid w:val="00594E79"/>
    <w:pPr>
      <w:keepNext/>
      <w:pageBreakBefore/>
      <w:numPr>
        <w:numId w:val="3"/>
      </w:numPr>
      <w:pBdr>
        <w:bottom w:val="single" w:sz="24" w:space="1" w:color="CC0000"/>
      </w:pBdr>
      <w:tabs>
        <w:tab w:val="left" w:pos="357"/>
      </w:tabs>
      <w:spacing w:after="300" w:line="240" w:lineRule="auto"/>
      <w:jc w:val="left"/>
      <w:outlineLvl w:val="0"/>
    </w:pPr>
    <w:rPr>
      <w:rFonts w:cs="Arial"/>
      <w:bCs/>
      <w:i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594E79"/>
    <w:pPr>
      <w:keepNext/>
      <w:numPr>
        <w:ilvl w:val="1"/>
        <w:numId w:val="3"/>
      </w:numPr>
      <w:pBdr>
        <w:bottom w:val="single" w:sz="4" w:space="1" w:color="CC0000"/>
      </w:pBdr>
      <w:tabs>
        <w:tab w:val="left" w:pos="357"/>
      </w:tabs>
      <w:spacing w:before="360" w:after="180" w:line="240" w:lineRule="auto"/>
      <w:jc w:val="left"/>
      <w:outlineLvl w:val="1"/>
    </w:pPr>
    <w:rPr>
      <w:rFonts w:cs="Arial"/>
      <w:bCs/>
      <w:i/>
      <w:iCs/>
      <w:sz w:val="36"/>
      <w:szCs w:val="28"/>
    </w:rPr>
  </w:style>
  <w:style w:type="paragraph" w:styleId="Ttulo3">
    <w:name w:val="heading 3"/>
    <w:basedOn w:val="Normal"/>
    <w:next w:val="Normal"/>
    <w:qFormat/>
    <w:rsid w:val="00594E79"/>
    <w:pPr>
      <w:keepNext/>
      <w:numPr>
        <w:ilvl w:val="2"/>
        <w:numId w:val="3"/>
      </w:numPr>
      <w:pBdr>
        <w:bottom w:val="single" w:sz="4" w:space="1" w:color="CC0000"/>
      </w:pBdr>
      <w:tabs>
        <w:tab w:val="clear" w:pos="0"/>
      </w:tabs>
      <w:spacing w:before="240" w:after="180" w:line="240" w:lineRule="auto"/>
      <w:jc w:val="left"/>
      <w:outlineLvl w:val="2"/>
    </w:pPr>
    <w:rPr>
      <w:rFonts w:cs="Arial"/>
      <w:bCs/>
      <w:i/>
      <w:sz w:val="32"/>
      <w:szCs w:val="26"/>
    </w:rPr>
  </w:style>
  <w:style w:type="paragraph" w:styleId="Ttulo4">
    <w:name w:val="heading 4"/>
    <w:basedOn w:val="Normal"/>
    <w:next w:val="Normal"/>
    <w:qFormat/>
    <w:rsid w:val="00594E79"/>
    <w:pPr>
      <w:keepNext/>
      <w:spacing w:before="240" w:line="240" w:lineRule="auto"/>
      <w:jc w:val="left"/>
      <w:outlineLvl w:val="3"/>
    </w:pPr>
    <w:rPr>
      <w:bCs/>
      <w:i/>
      <w:sz w:val="28"/>
      <w:szCs w:val="28"/>
    </w:rPr>
  </w:style>
  <w:style w:type="paragraph" w:styleId="Ttulo5">
    <w:name w:val="heading 5"/>
    <w:basedOn w:val="Normal"/>
    <w:next w:val="Normal"/>
    <w:qFormat/>
    <w:rsid w:val="00594E79"/>
    <w:pPr>
      <w:spacing w:before="240" w:after="60" w:line="240" w:lineRule="auto"/>
      <w:jc w:val="left"/>
      <w:outlineLvl w:val="4"/>
    </w:pPr>
    <w:rPr>
      <w:bCs/>
      <w:i/>
      <w:iCs/>
      <w:sz w:val="24"/>
      <w:szCs w:val="26"/>
    </w:rPr>
  </w:style>
  <w:style w:type="paragraph" w:styleId="Ttulo6">
    <w:name w:val="heading 6"/>
    <w:basedOn w:val="Normal"/>
    <w:next w:val="Normal"/>
    <w:qFormat/>
    <w:rsid w:val="00594E79"/>
    <w:pPr>
      <w:spacing w:before="240" w:after="60" w:line="240" w:lineRule="auto"/>
      <w:jc w:val="left"/>
      <w:outlineLvl w:val="5"/>
    </w:pPr>
    <w:rPr>
      <w:bCs/>
      <w:i/>
      <w:sz w:val="22"/>
      <w:szCs w:val="22"/>
    </w:rPr>
  </w:style>
  <w:style w:type="paragraph" w:styleId="Ttulo7">
    <w:name w:val="heading 7"/>
    <w:basedOn w:val="Normal"/>
    <w:next w:val="Normal"/>
    <w:qFormat/>
    <w:rsid w:val="00594E79"/>
    <w:pPr>
      <w:spacing w:before="240" w:after="60" w:line="240" w:lineRule="auto"/>
      <w:jc w:val="left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5108A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itulodeldocumento">
    <w:name w:val="Titulo del documento"/>
    <w:basedOn w:val="Normal"/>
    <w:rsid w:val="00F634FC"/>
    <w:pPr>
      <w:jc w:val="center"/>
    </w:pPr>
    <w:rPr>
      <w:b/>
      <w:bCs/>
      <w:sz w:val="44"/>
      <w:szCs w:val="20"/>
    </w:rPr>
  </w:style>
  <w:style w:type="table" w:styleId="Tablaconcuadrcula">
    <w:name w:val="Table Grid"/>
    <w:basedOn w:val="Tablanormal"/>
    <w:rsid w:val="0031048C"/>
    <w:pPr>
      <w:spacing w:after="120"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portada">
    <w:name w:val="Titulo portada"/>
    <w:basedOn w:val="Normal"/>
    <w:rsid w:val="0031048C"/>
    <w:pPr>
      <w:jc w:val="left"/>
    </w:pPr>
    <w:rPr>
      <w:sz w:val="22"/>
      <w:szCs w:val="22"/>
    </w:rPr>
  </w:style>
  <w:style w:type="paragraph" w:styleId="TDC1">
    <w:name w:val="toc 1"/>
    <w:basedOn w:val="Normal"/>
    <w:next w:val="Normal"/>
    <w:autoRedefine/>
    <w:rsid w:val="0036136D"/>
    <w:pPr>
      <w:tabs>
        <w:tab w:val="left" w:pos="960"/>
        <w:tab w:val="right" w:leader="dot" w:pos="7092"/>
      </w:tabs>
      <w:spacing w:before="240" w:line="240" w:lineRule="auto"/>
      <w:ind w:left="142"/>
    </w:pPr>
  </w:style>
  <w:style w:type="paragraph" w:styleId="TDC2">
    <w:name w:val="toc 2"/>
    <w:basedOn w:val="Normal"/>
    <w:next w:val="Normal"/>
    <w:autoRedefine/>
    <w:rsid w:val="00254108"/>
    <w:pPr>
      <w:tabs>
        <w:tab w:val="left" w:pos="454"/>
        <w:tab w:val="left" w:pos="1200"/>
        <w:tab w:val="right" w:leader="dot" w:pos="7092"/>
      </w:tabs>
      <w:spacing w:before="120" w:line="240" w:lineRule="auto"/>
      <w:ind w:left="505"/>
    </w:pPr>
  </w:style>
  <w:style w:type="paragraph" w:styleId="TDC3">
    <w:name w:val="toc 3"/>
    <w:basedOn w:val="Normal"/>
    <w:next w:val="Normal"/>
    <w:autoRedefine/>
    <w:rsid w:val="00586529"/>
    <w:pPr>
      <w:tabs>
        <w:tab w:val="left" w:pos="1200"/>
        <w:tab w:val="right" w:leader="dot" w:pos="5902"/>
      </w:tabs>
      <w:spacing w:before="120" w:line="240" w:lineRule="auto"/>
      <w:ind w:left="147"/>
    </w:pPr>
  </w:style>
  <w:style w:type="character" w:styleId="Hipervnculo">
    <w:name w:val="Hyperlink"/>
    <w:basedOn w:val="Fuentedeprrafopredeter"/>
    <w:rsid w:val="009065D7"/>
    <w:rPr>
      <w:color w:val="0000FF"/>
      <w:u w:val="single"/>
    </w:rPr>
  </w:style>
  <w:style w:type="table" w:customStyle="1" w:styleId="FullTabla">
    <w:name w:val="FullTabla"/>
    <w:basedOn w:val="Tablaconcuadrcula"/>
    <w:rsid w:val="0075535F"/>
    <w:pPr>
      <w:spacing w:before="120" w:after="100" w:afterAutospacing="1" w:line="240" w:lineRule="auto"/>
    </w:pPr>
    <w:rPr>
      <w:rFonts w:ascii="Trebuchet MS" w:hAnsi="Trebuchet MS"/>
      <w:sz w:val="18"/>
    </w:rPr>
    <w:tblPr>
      <w:tblBorders>
        <w:top w:val="none" w:sz="0" w:space="0" w:color="auto"/>
        <w:left w:val="single" w:sz="4" w:space="0" w:color="C0C0C0"/>
        <w:bottom w:val="none" w:sz="0" w:space="0" w:color="auto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Calibri" w:hAnsi="Calibri"/>
        <w:b/>
        <w:sz w:val="18"/>
      </w:rPr>
      <w:tblPr/>
      <w:tcPr>
        <w:tcBorders>
          <w:top w:val="single" w:sz="4" w:space="0" w:color="CC0000"/>
          <w:left w:val="single" w:sz="4" w:space="0" w:color="C0C0C0"/>
          <w:bottom w:val="single" w:sz="4" w:space="0" w:color="CC0000"/>
          <w:right w:val="single" w:sz="4" w:space="0" w:color="C0C0C0"/>
          <w:insideH w:val="nil"/>
          <w:insideV w:val="single" w:sz="4" w:space="0" w:color="C0C0C0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4" w:space="0" w:color="CC0000"/>
          <w:left w:val="single" w:sz="4" w:space="0" w:color="C0C0C0"/>
          <w:bottom w:val="single" w:sz="4" w:space="0" w:color="CC0000"/>
          <w:right w:val="single" w:sz="4" w:space="0" w:color="C0C0C0"/>
          <w:insideH w:val="nil"/>
          <w:insideV w:val="single" w:sz="4" w:space="0" w:color="C0C0C0"/>
          <w:tl2br w:val="nil"/>
          <w:tr2bl w:val="nil"/>
        </w:tcBorders>
        <w:shd w:val="clear" w:color="auto" w:fill="D9D9D9"/>
      </w:tcPr>
    </w:tblStylePr>
    <w:tblStylePr w:type="firstCol">
      <w:tblPr/>
      <w:tcPr>
        <w:tc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C0000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lastCol">
      <w:tblPr/>
      <w:tcPr>
        <w:tcBorders>
          <w:top w:val="single" w:sz="4" w:space="0" w:color="C0C0C0"/>
          <w:left w:val="single" w:sz="4" w:space="0" w:color="CC0000"/>
          <w:bottom w:val="single" w:sz="4" w:space="0" w:color="C0C0C0"/>
          <w:right w:val="single" w:sz="4" w:space="0" w:color="C0C0C0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paragraph" w:styleId="ndice1">
    <w:name w:val="index 1"/>
    <w:basedOn w:val="Normal"/>
    <w:next w:val="Normal"/>
    <w:autoRedefine/>
    <w:semiHidden/>
    <w:rsid w:val="00D31CA5"/>
    <w:pPr>
      <w:tabs>
        <w:tab w:val="right" w:leader="dot" w:pos="5902"/>
      </w:tabs>
      <w:spacing w:before="120" w:line="240" w:lineRule="auto"/>
      <w:ind w:firstLine="5902"/>
    </w:pPr>
  </w:style>
  <w:style w:type="paragraph" w:styleId="ndice2">
    <w:name w:val="index 2"/>
    <w:basedOn w:val="ndice1"/>
    <w:next w:val="Normal"/>
    <w:autoRedefine/>
    <w:semiHidden/>
    <w:rsid w:val="00D31CA5"/>
    <w:pPr>
      <w:ind w:left="360" w:hanging="180"/>
    </w:pPr>
  </w:style>
  <w:style w:type="paragraph" w:styleId="ndice3">
    <w:name w:val="index 3"/>
    <w:basedOn w:val="ndice2"/>
    <w:next w:val="Normal"/>
    <w:autoRedefine/>
    <w:semiHidden/>
    <w:rsid w:val="00D31CA5"/>
    <w:pPr>
      <w:ind w:left="540"/>
    </w:pPr>
  </w:style>
  <w:style w:type="paragraph" w:styleId="ndice4">
    <w:name w:val="index 4"/>
    <w:basedOn w:val="ndice3"/>
    <w:next w:val="Normal"/>
    <w:autoRedefine/>
    <w:semiHidden/>
    <w:rsid w:val="00D31CA5"/>
    <w:pPr>
      <w:ind w:left="720"/>
    </w:pPr>
  </w:style>
  <w:style w:type="paragraph" w:styleId="ndice5">
    <w:name w:val="index 5"/>
    <w:basedOn w:val="ndice4"/>
    <w:next w:val="Normal"/>
    <w:autoRedefine/>
    <w:semiHidden/>
    <w:rsid w:val="00D31CA5"/>
    <w:pPr>
      <w:ind w:left="900"/>
    </w:pPr>
  </w:style>
  <w:style w:type="paragraph" w:styleId="TDC4">
    <w:name w:val="toc 4"/>
    <w:basedOn w:val="TDC3"/>
    <w:next w:val="Normal"/>
    <w:autoRedefine/>
    <w:semiHidden/>
    <w:rsid w:val="00D31CA5"/>
    <w:pPr>
      <w:ind w:left="540"/>
    </w:pPr>
  </w:style>
  <w:style w:type="paragraph" w:styleId="Encabezado">
    <w:name w:val="header"/>
    <w:basedOn w:val="Normal"/>
    <w:rsid w:val="00CF0D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F0D7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54529"/>
  </w:style>
  <w:style w:type="paragraph" w:styleId="Textodeglobo">
    <w:name w:val="Balloon Text"/>
    <w:basedOn w:val="Normal"/>
    <w:link w:val="TextodegloboCar"/>
    <w:rsid w:val="00367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674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373E5"/>
    <w:pPr>
      <w:ind w:left="720"/>
      <w:contextualSpacing/>
    </w:pPr>
  </w:style>
  <w:style w:type="paragraph" w:styleId="Revisin">
    <w:name w:val="Revision"/>
    <w:hidden/>
    <w:uiPriority w:val="99"/>
    <w:semiHidden/>
    <w:rsid w:val="00646782"/>
    <w:rPr>
      <w:rFonts w:ascii="Trebuchet MS" w:hAnsi="Trebuchet MS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IGMA6\fullcarg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E4741C279A7B4AB583C7E0A8CF48A7" ma:contentTypeVersion="8" ma:contentTypeDescription="Crear nuevo documento." ma:contentTypeScope="" ma:versionID="852d7b5b35e553fade6ba6a21daae828">
  <xsd:schema xmlns:xsd="http://www.w3.org/2001/XMLSchema" xmlns:xs="http://www.w3.org/2001/XMLSchema" xmlns:p="http://schemas.microsoft.com/office/2006/metadata/properties" xmlns:ns2="d5a6ecae-7013-4150-b072-71655cf0858f" xmlns:ns3="c4d55604-b4fc-4a71-83f2-c31b9349a976" targetNamespace="http://schemas.microsoft.com/office/2006/metadata/properties" ma:root="true" ma:fieldsID="7dc243ed4745277385bd954d02f16c90" ns2:_="" ns3:_="">
    <xsd:import namespace="d5a6ecae-7013-4150-b072-71655cf0858f"/>
    <xsd:import namespace="c4d55604-b4fc-4a71-83f2-c31b9349a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6ecae-7013-4150-b072-71655cf08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55604-b4fc-4a71-83f2-c31b9349a9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A5853E-2B52-46A6-BEB0-CACD497C22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1066E2-3481-48FD-8587-82959963D5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a6ecae-7013-4150-b072-71655cf0858f"/>
    <ds:schemaRef ds:uri="c4d55604-b4fc-4a71-83f2-c31b9349a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4336DB-BF07-4107-AE8B-3F29E09215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fullcarga</Template>
  <TotalTime>131</TotalTime>
  <Pages>7</Pages>
  <Words>1237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del documento</vt:lpstr>
    </vt:vector>
  </TitlesOfParts>
  <Company>Fullcarga</Company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del documento</dc:title>
  <dc:subject/>
  <dc:creator>David Soria Ortiz</dc:creator>
  <cp:keywords/>
  <cp:lastModifiedBy>Alfonso Araujo</cp:lastModifiedBy>
  <cp:revision>48</cp:revision>
  <cp:lastPrinted>2016-08-02T17:18:00Z</cp:lastPrinted>
  <dcterms:created xsi:type="dcterms:W3CDTF">2021-01-12T01:01:00Z</dcterms:created>
  <dcterms:modified xsi:type="dcterms:W3CDTF">2023-04-02T12:05:00Z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0x010100F4E4741C279A7B4AB583C7E0A8CF48A7</vt:lpwstr>
  </property>
</Properties>
</file>